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Pr="008C25D0" w:rsidRDefault="008C25D0" w:rsidP="009C0AB9">
      <w:pPr>
        <w:rPr>
          <w:b/>
          <w:i/>
          <w:sz w:val="28"/>
          <w:szCs w:val="28"/>
        </w:rPr>
      </w:pPr>
      <w:r w:rsidRPr="008C25D0">
        <w:rPr>
          <w:b/>
          <w:i/>
          <w:sz w:val="28"/>
          <w:szCs w:val="28"/>
        </w:rPr>
        <w:t>Tim 21</w:t>
      </w:r>
    </w:p>
    <w:p w:rsidR="009C0AB9" w:rsidRDefault="00924BD7" w:rsidP="00B725A4">
      <w:pPr>
        <w:pStyle w:val="Imeiprezimekandidata"/>
      </w:pPr>
      <w:r>
        <w:t>Tea Jarčov, 39983/11-R</w:t>
      </w:r>
    </w:p>
    <w:p w:rsidR="00924BD7" w:rsidRDefault="00924BD7" w:rsidP="00B725A4">
      <w:pPr>
        <w:pStyle w:val="Imeiprezimekandidata"/>
      </w:pPr>
      <w:r>
        <w:t>Luka Klancir, 39998/11-R</w:t>
      </w:r>
    </w:p>
    <w:p w:rsidR="00924BD7" w:rsidRDefault="00924BD7" w:rsidP="00B725A4">
      <w:pPr>
        <w:pStyle w:val="Imeiprezimekandidata"/>
      </w:pPr>
      <w:r>
        <w:t>Josip Kolarić, 40000/11-R</w:t>
      </w:r>
    </w:p>
    <w:p w:rsidR="00924BD7" w:rsidRDefault="00924BD7" w:rsidP="00B725A4">
      <w:pPr>
        <w:pStyle w:val="Imeiprezimekandidata"/>
      </w:pPr>
      <w:r>
        <w:t>Ivana Koren, 40004/11-R</w:t>
      </w:r>
    </w:p>
    <w:p w:rsidR="00924BD7" w:rsidRDefault="00924BD7" w:rsidP="00B725A4">
      <w:pPr>
        <w:pStyle w:val="Imeiprezimekandidata"/>
      </w:pPr>
      <w:r>
        <w:t>Filip Rafajec, 40080/11-R</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24BD7" w:rsidP="00482058">
      <w:pPr>
        <w:pStyle w:val="Naslovzavrnograda"/>
      </w:pPr>
      <w:r>
        <w:t>LJEKARNA</w:t>
      </w:r>
    </w:p>
    <w:p w:rsidR="009C0AB9" w:rsidRDefault="009C0AB9" w:rsidP="009C0AB9">
      <w:pPr>
        <w:jc w:val="center"/>
      </w:pPr>
    </w:p>
    <w:p w:rsidR="009C0AB9" w:rsidRDefault="00924BD7" w:rsidP="00971774">
      <w:pPr>
        <w:pStyle w:val="ZAVRNIRAD"/>
      </w:pPr>
      <w:r>
        <w:t>Projekt iz kolegija programsko inženjerstvo</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24BD7"/>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924BD7" w:rsidP="00482058">
      <w:pPr>
        <w:pStyle w:val="Mjesto"/>
      </w:pPr>
      <w:r>
        <w:t>Varaždin, 2014</w:t>
      </w:r>
      <w:r w:rsidR="009C0AB9">
        <w:t>.</w:t>
      </w:r>
    </w:p>
    <w:p w:rsidR="009C0AB9" w:rsidRDefault="009C0AB9" w:rsidP="00482058">
      <w:pPr>
        <w:pStyle w:val="Nazivinstitucije"/>
      </w:pPr>
      <w:r>
        <w:br w:type="page"/>
      </w:r>
      <w:r>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8C25D0" w:rsidRPr="008C25D0" w:rsidRDefault="008C25D0" w:rsidP="008C25D0">
      <w:pPr>
        <w:pStyle w:val="Imeiprezimekandidata"/>
        <w:rPr>
          <w:sz w:val="24"/>
        </w:rPr>
      </w:pPr>
      <w:r w:rsidRPr="008C25D0">
        <w:rPr>
          <w:sz w:val="24"/>
        </w:rPr>
        <w:t>Tea Jarčov, 39983/11-R</w:t>
      </w:r>
      <w:r>
        <w:rPr>
          <w:sz w:val="24"/>
        </w:rPr>
        <w:t>, PS</w:t>
      </w:r>
    </w:p>
    <w:p w:rsidR="008C25D0" w:rsidRPr="008C25D0" w:rsidRDefault="008C25D0" w:rsidP="008C25D0">
      <w:pPr>
        <w:pStyle w:val="Imeiprezimekandidata"/>
        <w:rPr>
          <w:sz w:val="24"/>
        </w:rPr>
      </w:pPr>
      <w:r w:rsidRPr="008C25D0">
        <w:rPr>
          <w:sz w:val="24"/>
        </w:rPr>
        <w:t>Luka Klancir, 39998/11-R</w:t>
      </w:r>
      <w:r>
        <w:rPr>
          <w:sz w:val="24"/>
        </w:rPr>
        <w:t>, IS</w:t>
      </w:r>
    </w:p>
    <w:p w:rsidR="008C25D0" w:rsidRPr="008C25D0" w:rsidRDefault="008C25D0" w:rsidP="008C25D0">
      <w:pPr>
        <w:pStyle w:val="Imeiprezimekandidata"/>
        <w:rPr>
          <w:sz w:val="24"/>
        </w:rPr>
      </w:pPr>
      <w:r w:rsidRPr="008C25D0">
        <w:rPr>
          <w:sz w:val="24"/>
        </w:rPr>
        <w:t>Josip Kolarić, 40000/11-R</w:t>
      </w:r>
      <w:r>
        <w:rPr>
          <w:sz w:val="24"/>
        </w:rPr>
        <w:t>, PS</w:t>
      </w:r>
    </w:p>
    <w:p w:rsidR="008C25D0" w:rsidRPr="008C25D0" w:rsidRDefault="008C25D0" w:rsidP="008C25D0">
      <w:pPr>
        <w:pStyle w:val="Imeiprezimekandidata"/>
        <w:rPr>
          <w:sz w:val="24"/>
        </w:rPr>
      </w:pPr>
      <w:r w:rsidRPr="008C25D0">
        <w:rPr>
          <w:sz w:val="24"/>
        </w:rPr>
        <w:t>Ivana Koren, 40004/11-R</w:t>
      </w:r>
      <w:r>
        <w:rPr>
          <w:sz w:val="24"/>
        </w:rPr>
        <w:t>, IS</w:t>
      </w:r>
    </w:p>
    <w:p w:rsidR="008C25D0" w:rsidRDefault="008C25D0" w:rsidP="008C25D0">
      <w:pPr>
        <w:pStyle w:val="Imeiprezimekandidata"/>
        <w:rPr>
          <w:sz w:val="24"/>
        </w:rPr>
      </w:pPr>
      <w:r w:rsidRPr="008C25D0">
        <w:rPr>
          <w:sz w:val="24"/>
        </w:rPr>
        <w:t>Filip Rafajec, 40080/11-R</w:t>
      </w:r>
      <w:r>
        <w:rPr>
          <w:sz w:val="24"/>
        </w:rPr>
        <w:t>, IS</w:t>
      </w:r>
    </w:p>
    <w:p w:rsidR="009C0AB9" w:rsidRPr="008C25D0" w:rsidRDefault="008C25D0" w:rsidP="008C25D0">
      <w:pPr>
        <w:pStyle w:val="Imeiprezimekandidata"/>
        <w:rPr>
          <w:sz w:val="24"/>
        </w:rPr>
      </w:pPr>
      <w:r>
        <w:rPr>
          <w:sz w:val="24"/>
        </w:rPr>
        <w:t>Redoviti studenti</w:t>
      </w:r>
    </w:p>
    <w:p w:rsidR="009C0AB9" w:rsidRPr="008C25D0" w:rsidRDefault="009C0AB9" w:rsidP="00B725A4">
      <w:pPr>
        <w:pStyle w:val="Podaciokandidatu"/>
      </w:pPr>
      <w:r w:rsidRPr="008C25D0">
        <w:t>Preddiplomski studij</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24BD7" w:rsidP="00AF36B6">
      <w:pPr>
        <w:pStyle w:val="Naslovzavrnograda"/>
      </w:pPr>
      <w:r>
        <w:t>LJEKARNA</w:t>
      </w:r>
    </w:p>
    <w:p w:rsidR="009C0AB9" w:rsidRDefault="009C0AB9" w:rsidP="009C0AB9">
      <w:pPr>
        <w:jc w:val="center"/>
      </w:pPr>
    </w:p>
    <w:p w:rsidR="009C0AB9" w:rsidRDefault="00924BD7" w:rsidP="00924BD7">
      <w:pPr>
        <w:pStyle w:val="ZAVRNIRAD"/>
        <w:tabs>
          <w:tab w:val="center" w:pos="4677"/>
          <w:tab w:val="left" w:pos="5565"/>
        </w:tabs>
        <w:jc w:val="left"/>
      </w:pPr>
      <w:r>
        <w:tab/>
        <w:t>PROJEKT IZ KOLEGIJA PROGRAMSKO INŽENJERSTVO</w:t>
      </w:r>
    </w:p>
    <w:p w:rsidR="009C0AB9" w:rsidRDefault="009C0AB9" w:rsidP="009C0AB9"/>
    <w:p w:rsidR="009C0AB9" w:rsidRDefault="009C0AB9" w:rsidP="009C0AB9">
      <w:pPr>
        <w:rPr>
          <w:b/>
          <w:bCs/>
        </w:rPr>
      </w:pPr>
    </w:p>
    <w:p w:rsidR="00924BD7" w:rsidRDefault="00924BD7" w:rsidP="009C0AB9">
      <w:pPr>
        <w:rPr>
          <w:b/>
          <w:bCs/>
        </w:rPr>
      </w:pPr>
    </w:p>
    <w:p w:rsidR="009C0AB9" w:rsidRDefault="009C0AB9" w:rsidP="00B725A4">
      <w:pPr>
        <w:pStyle w:val="Mentor"/>
      </w:pPr>
      <w:r>
        <w:t>Mentor:</w:t>
      </w:r>
    </w:p>
    <w:p w:rsidR="009C0AB9" w:rsidRDefault="00924BD7" w:rsidP="00B725A4">
      <w:pPr>
        <w:pStyle w:val="Podaciomentoru"/>
      </w:pPr>
      <w:r>
        <w:t>Ivan Švogor, mag. inf.</w:t>
      </w:r>
    </w:p>
    <w:p w:rsidR="009C0AB9" w:rsidRDefault="009C0AB9" w:rsidP="00617148">
      <w:pPr>
        <w:jc w:val="center"/>
      </w:pPr>
    </w:p>
    <w:p w:rsidR="009C0AB9" w:rsidRDefault="009C0AB9" w:rsidP="00617148">
      <w:pPr>
        <w:jc w:val="center"/>
      </w:pPr>
    </w:p>
    <w:p w:rsidR="009C0AB9" w:rsidRDefault="009C0AB9" w:rsidP="00617148">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DE3CE4" w:rsidRDefault="00DE3CE4" w:rsidP="009C0AB9">
      <w:pPr>
        <w:jc w:val="center"/>
      </w:pPr>
    </w:p>
    <w:p w:rsidR="009C0AB9" w:rsidRDefault="009C0AB9" w:rsidP="009C0AB9">
      <w:pPr>
        <w:jc w:val="center"/>
      </w:pPr>
    </w:p>
    <w:p w:rsidR="009C0AB9" w:rsidRDefault="009C0AB9" w:rsidP="008C25D0"/>
    <w:p w:rsidR="009C0AB9" w:rsidRDefault="009C0AB9" w:rsidP="009C0AB9">
      <w:pPr>
        <w:jc w:val="center"/>
      </w:pPr>
    </w:p>
    <w:p w:rsidR="009C0AB9" w:rsidRDefault="009C0AB9" w:rsidP="009C0AB9">
      <w:pPr>
        <w:jc w:val="center"/>
      </w:pPr>
    </w:p>
    <w:p w:rsidR="009C0AB9" w:rsidRDefault="009C0AB9" w:rsidP="009C0AB9"/>
    <w:p w:rsidR="009C0AB9" w:rsidRDefault="009C0AB9" w:rsidP="00617148">
      <w:pPr>
        <w:pStyle w:val="Mjesto"/>
      </w:pPr>
      <w:r>
        <w:t xml:space="preserve">Varaždin, </w:t>
      </w:r>
      <w:r w:rsidR="00924BD7">
        <w:t>travanj</w:t>
      </w:r>
      <w:r w:rsidR="00745EC7">
        <w:t xml:space="preserve"> </w:t>
      </w:r>
      <w:r w:rsidR="00924BD7">
        <w:t>2014</w:t>
      </w:r>
      <w:r>
        <w:t>.</w:t>
      </w:r>
    </w:p>
    <w:p w:rsidR="009C0AB9" w:rsidRDefault="009C0AB9" w:rsidP="009C0AB9">
      <w:pPr>
        <w:jc w:val="center"/>
        <w:sectPr w:rsidR="009C0AB9" w:rsidSect="00857045">
          <w:pgSz w:w="11906" w:h="16838"/>
          <w:pgMar w:top="851" w:right="1134" w:bottom="1701" w:left="1418" w:header="709" w:footer="709" w:gutter="0"/>
          <w:cols w:space="708"/>
          <w:docGrid w:linePitch="360"/>
        </w:sectPr>
      </w:pPr>
    </w:p>
    <w:p w:rsidR="00623638" w:rsidRDefault="00337503" w:rsidP="00283EB0">
      <w:pPr>
        <w:pStyle w:val="Sadraj"/>
      </w:pPr>
      <w:bookmarkStart w:id="0" w:name="_Toc184011513"/>
      <w:r w:rsidRPr="00617148">
        <w:lastRenderedPageBreak/>
        <w:t>Sadržaj</w:t>
      </w:r>
      <w:bookmarkEnd w:id="0"/>
    </w:p>
    <w:sdt>
      <w:sdtPr>
        <w:rPr>
          <w:rFonts w:ascii="Times New Roman" w:eastAsia="Times New Roman" w:hAnsi="Times New Roman" w:cs="Times New Roman"/>
          <w:b w:val="0"/>
          <w:bCs w:val="0"/>
          <w:color w:val="auto"/>
          <w:sz w:val="24"/>
          <w:szCs w:val="24"/>
          <w:lang w:val="hr-HR" w:eastAsia="hr-HR"/>
        </w:rPr>
        <w:id w:val="14736651"/>
        <w:docPartObj>
          <w:docPartGallery w:val="Table of Contents"/>
          <w:docPartUnique/>
        </w:docPartObj>
      </w:sdtPr>
      <w:sdtContent>
        <w:p w:rsidR="00283EB0" w:rsidRDefault="00283EB0">
          <w:pPr>
            <w:pStyle w:val="TOCHeading"/>
          </w:pPr>
        </w:p>
        <w:p w:rsidR="004C399D" w:rsidRDefault="007D0222">
          <w:pPr>
            <w:pStyle w:val="TOC1"/>
            <w:tabs>
              <w:tab w:val="left" w:pos="480"/>
              <w:tab w:val="right" w:leader="dot" w:pos="9344"/>
            </w:tabs>
            <w:rPr>
              <w:rFonts w:asciiTheme="minorHAnsi" w:eastAsiaTheme="minorEastAsia" w:hAnsiTheme="minorHAnsi" w:cstheme="minorBidi"/>
              <w:b w:val="0"/>
              <w:bCs w:val="0"/>
              <w:caps w:val="0"/>
              <w:noProof/>
              <w:sz w:val="22"/>
              <w:szCs w:val="22"/>
            </w:rPr>
          </w:pPr>
          <w:r w:rsidRPr="007D0222">
            <w:fldChar w:fldCharType="begin"/>
          </w:r>
          <w:r w:rsidR="00283EB0">
            <w:instrText xml:space="preserve"> TOC \o "1-3" \h \z \u </w:instrText>
          </w:r>
          <w:r w:rsidRPr="007D0222">
            <w:fldChar w:fldCharType="separate"/>
          </w:r>
          <w:hyperlink w:anchor="_Toc385846946" w:history="1">
            <w:r w:rsidR="004C399D" w:rsidRPr="005E0BBE">
              <w:rPr>
                <w:rStyle w:val="Hyperlink"/>
                <w:noProof/>
              </w:rPr>
              <w:t>1.</w:t>
            </w:r>
            <w:r w:rsidR="004C399D">
              <w:rPr>
                <w:rFonts w:asciiTheme="minorHAnsi" w:eastAsiaTheme="minorEastAsia" w:hAnsiTheme="minorHAnsi" w:cstheme="minorBidi"/>
                <w:b w:val="0"/>
                <w:bCs w:val="0"/>
                <w:caps w:val="0"/>
                <w:noProof/>
                <w:sz w:val="22"/>
                <w:szCs w:val="22"/>
              </w:rPr>
              <w:tab/>
            </w:r>
            <w:r w:rsidR="004C399D" w:rsidRPr="005E0BBE">
              <w:rPr>
                <w:rStyle w:val="Hyperlink"/>
                <w:noProof/>
              </w:rPr>
              <w:t>Uvod</w:t>
            </w:r>
            <w:r w:rsidR="004C399D">
              <w:rPr>
                <w:noProof/>
                <w:webHidden/>
              </w:rPr>
              <w:tab/>
            </w:r>
            <w:r w:rsidR="004C399D">
              <w:rPr>
                <w:noProof/>
                <w:webHidden/>
              </w:rPr>
              <w:fldChar w:fldCharType="begin"/>
            </w:r>
            <w:r w:rsidR="004C399D">
              <w:rPr>
                <w:noProof/>
                <w:webHidden/>
              </w:rPr>
              <w:instrText xml:space="preserve"> PAGEREF _Toc385846946 \h </w:instrText>
            </w:r>
            <w:r w:rsidR="004C399D">
              <w:rPr>
                <w:noProof/>
                <w:webHidden/>
              </w:rPr>
            </w:r>
            <w:r w:rsidR="004C399D">
              <w:rPr>
                <w:noProof/>
                <w:webHidden/>
              </w:rPr>
              <w:fldChar w:fldCharType="separate"/>
            </w:r>
            <w:r w:rsidR="004C399D">
              <w:rPr>
                <w:noProof/>
                <w:webHidden/>
              </w:rPr>
              <w:t>1</w:t>
            </w:r>
            <w:r w:rsidR="004C399D">
              <w:rPr>
                <w:noProof/>
                <w:webHidden/>
              </w:rPr>
              <w:fldChar w:fldCharType="end"/>
            </w:r>
          </w:hyperlink>
        </w:p>
        <w:p w:rsidR="004C399D" w:rsidRDefault="004C399D">
          <w:pPr>
            <w:pStyle w:val="TOC1"/>
            <w:tabs>
              <w:tab w:val="right" w:leader="dot" w:pos="9344"/>
            </w:tabs>
            <w:rPr>
              <w:rFonts w:asciiTheme="minorHAnsi" w:eastAsiaTheme="minorEastAsia" w:hAnsiTheme="minorHAnsi" w:cstheme="minorBidi"/>
              <w:b w:val="0"/>
              <w:bCs w:val="0"/>
              <w:caps w:val="0"/>
              <w:noProof/>
              <w:sz w:val="22"/>
              <w:szCs w:val="22"/>
            </w:rPr>
          </w:pPr>
          <w:hyperlink w:anchor="_Toc385846947" w:history="1">
            <w:r w:rsidRPr="005E0BBE">
              <w:rPr>
                <w:rStyle w:val="Hyperlink"/>
                <w:noProof/>
              </w:rPr>
              <w:t>2. Projektni plan</w:t>
            </w:r>
            <w:r>
              <w:rPr>
                <w:noProof/>
                <w:webHidden/>
              </w:rPr>
              <w:tab/>
            </w:r>
            <w:r>
              <w:rPr>
                <w:noProof/>
                <w:webHidden/>
              </w:rPr>
              <w:fldChar w:fldCharType="begin"/>
            </w:r>
            <w:r>
              <w:rPr>
                <w:noProof/>
                <w:webHidden/>
              </w:rPr>
              <w:instrText xml:space="preserve"> PAGEREF _Toc385846947 \h </w:instrText>
            </w:r>
            <w:r>
              <w:rPr>
                <w:noProof/>
                <w:webHidden/>
              </w:rPr>
            </w:r>
            <w:r>
              <w:rPr>
                <w:noProof/>
                <w:webHidden/>
              </w:rPr>
              <w:fldChar w:fldCharType="separate"/>
            </w:r>
            <w:r>
              <w:rPr>
                <w:noProof/>
                <w:webHidden/>
              </w:rPr>
              <w:t>2</w:t>
            </w:r>
            <w:r>
              <w:rPr>
                <w:noProof/>
                <w:webHidden/>
              </w:rPr>
              <w:fldChar w:fldCharType="end"/>
            </w:r>
          </w:hyperlink>
        </w:p>
        <w:p w:rsidR="004C399D" w:rsidRDefault="004C399D">
          <w:pPr>
            <w:pStyle w:val="TOC2"/>
            <w:tabs>
              <w:tab w:val="right" w:leader="dot" w:pos="9344"/>
            </w:tabs>
            <w:rPr>
              <w:rFonts w:asciiTheme="minorHAnsi" w:eastAsiaTheme="minorEastAsia" w:hAnsiTheme="minorHAnsi" w:cstheme="minorBidi"/>
              <w:smallCaps w:val="0"/>
              <w:noProof/>
              <w:sz w:val="22"/>
              <w:szCs w:val="22"/>
            </w:rPr>
          </w:pPr>
          <w:hyperlink w:anchor="_Toc385846948" w:history="1">
            <w:r w:rsidRPr="005E0BBE">
              <w:rPr>
                <w:rStyle w:val="Hyperlink"/>
                <w:noProof/>
              </w:rPr>
              <w:t>2.1. Projektni tim</w:t>
            </w:r>
            <w:r>
              <w:rPr>
                <w:noProof/>
                <w:webHidden/>
              </w:rPr>
              <w:tab/>
            </w:r>
            <w:r>
              <w:rPr>
                <w:noProof/>
                <w:webHidden/>
              </w:rPr>
              <w:fldChar w:fldCharType="begin"/>
            </w:r>
            <w:r>
              <w:rPr>
                <w:noProof/>
                <w:webHidden/>
              </w:rPr>
              <w:instrText xml:space="preserve"> PAGEREF _Toc385846948 \h </w:instrText>
            </w:r>
            <w:r>
              <w:rPr>
                <w:noProof/>
                <w:webHidden/>
              </w:rPr>
            </w:r>
            <w:r>
              <w:rPr>
                <w:noProof/>
                <w:webHidden/>
              </w:rPr>
              <w:fldChar w:fldCharType="separate"/>
            </w:r>
            <w:r>
              <w:rPr>
                <w:noProof/>
                <w:webHidden/>
              </w:rPr>
              <w:t>2</w:t>
            </w:r>
            <w:r>
              <w:rPr>
                <w:noProof/>
                <w:webHidden/>
              </w:rPr>
              <w:fldChar w:fldCharType="end"/>
            </w:r>
          </w:hyperlink>
        </w:p>
        <w:p w:rsidR="004C399D" w:rsidRDefault="004C399D">
          <w:pPr>
            <w:pStyle w:val="TOC2"/>
            <w:tabs>
              <w:tab w:val="right" w:leader="dot" w:pos="9344"/>
            </w:tabs>
            <w:rPr>
              <w:rFonts w:asciiTheme="minorHAnsi" w:eastAsiaTheme="minorEastAsia" w:hAnsiTheme="minorHAnsi" w:cstheme="minorBidi"/>
              <w:smallCaps w:val="0"/>
              <w:noProof/>
              <w:sz w:val="22"/>
              <w:szCs w:val="22"/>
            </w:rPr>
          </w:pPr>
          <w:hyperlink w:anchor="_Toc385846949" w:history="1">
            <w:r w:rsidRPr="005E0BBE">
              <w:rPr>
                <w:rStyle w:val="Hyperlink"/>
                <w:noProof/>
              </w:rPr>
              <w:t>2.2. Terminski plan</w:t>
            </w:r>
            <w:r>
              <w:rPr>
                <w:noProof/>
                <w:webHidden/>
              </w:rPr>
              <w:tab/>
            </w:r>
            <w:r>
              <w:rPr>
                <w:noProof/>
                <w:webHidden/>
              </w:rPr>
              <w:fldChar w:fldCharType="begin"/>
            </w:r>
            <w:r>
              <w:rPr>
                <w:noProof/>
                <w:webHidden/>
              </w:rPr>
              <w:instrText xml:space="preserve"> PAGEREF _Toc385846949 \h </w:instrText>
            </w:r>
            <w:r>
              <w:rPr>
                <w:noProof/>
                <w:webHidden/>
              </w:rPr>
            </w:r>
            <w:r>
              <w:rPr>
                <w:noProof/>
                <w:webHidden/>
              </w:rPr>
              <w:fldChar w:fldCharType="separate"/>
            </w:r>
            <w:r>
              <w:rPr>
                <w:noProof/>
                <w:webHidden/>
              </w:rPr>
              <w:t>2</w:t>
            </w:r>
            <w:r>
              <w:rPr>
                <w:noProof/>
                <w:webHidden/>
              </w:rPr>
              <w:fldChar w:fldCharType="end"/>
            </w:r>
          </w:hyperlink>
        </w:p>
        <w:p w:rsidR="004C399D" w:rsidRDefault="004C399D">
          <w:pPr>
            <w:pStyle w:val="TOC2"/>
            <w:tabs>
              <w:tab w:val="right" w:leader="dot" w:pos="9344"/>
            </w:tabs>
            <w:rPr>
              <w:rFonts w:asciiTheme="minorHAnsi" w:eastAsiaTheme="minorEastAsia" w:hAnsiTheme="minorHAnsi" w:cstheme="minorBidi"/>
              <w:smallCaps w:val="0"/>
              <w:noProof/>
              <w:sz w:val="22"/>
              <w:szCs w:val="22"/>
            </w:rPr>
          </w:pPr>
          <w:hyperlink w:anchor="_Toc385846950" w:history="1">
            <w:r w:rsidRPr="005E0BBE">
              <w:rPr>
                <w:rStyle w:val="Hyperlink"/>
                <w:noProof/>
              </w:rPr>
              <w:t>2.3. Proračun i budžet</w:t>
            </w:r>
            <w:r>
              <w:rPr>
                <w:noProof/>
                <w:webHidden/>
              </w:rPr>
              <w:tab/>
            </w:r>
            <w:r>
              <w:rPr>
                <w:noProof/>
                <w:webHidden/>
              </w:rPr>
              <w:fldChar w:fldCharType="begin"/>
            </w:r>
            <w:r>
              <w:rPr>
                <w:noProof/>
                <w:webHidden/>
              </w:rPr>
              <w:instrText xml:space="preserve"> PAGEREF _Toc385846950 \h </w:instrText>
            </w:r>
            <w:r>
              <w:rPr>
                <w:noProof/>
                <w:webHidden/>
              </w:rPr>
            </w:r>
            <w:r>
              <w:rPr>
                <w:noProof/>
                <w:webHidden/>
              </w:rPr>
              <w:fldChar w:fldCharType="separate"/>
            </w:r>
            <w:r>
              <w:rPr>
                <w:noProof/>
                <w:webHidden/>
              </w:rPr>
              <w:t>2</w:t>
            </w:r>
            <w:r>
              <w:rPr>
                <w:noProof/>
                <w:webHidden/>
              </w:rPr>
              <w:fldChar w:fldCharType="end"/>
            </w:r>
          </w:hyperlink>
        </w:p>
        <w:p w:rsidR="004C399D" w:rsidRDefault="004C399D">
          <w:pPr>
            <w:pStyle w:val="TOC2"/>
            <w:tabs>
              <w:tab w:val="right" w:leader="dot" w:pos="9344"/>
            </w:tabs>
            <w:rPr>
              <w:rFonts w:asciiTheme="minorHAnsi" w:eastAsiaTheme="minorEastAsia" w:hAnsiTheme="minorHAnsi" w:cstheme="minorBidi"/>
              <w:smallCaps w:val="0"/>
              <w:noProof/>
              <w:sz w:val="22"/>
              <w:szCs w:val="22"/>
            </w:rPr>
          </w:pPr>
          <w:hyperlink w:anchor="_Toc385846951" w:history="1">
            <w:r w:rsidRPr="005E0BBE">
              <w:rPr>
                <w:rStyle w:val="Hyperlink"/>
                <w:noProof/>
              </w:rPr>
              <w:t>2.4. Ponuda naručitelju</w:t>
            </w:r>
            <w:r>
              <w:rPr>
                <w:noProof/>
                <w:webHidden/>
              </w:rPr>
              <w:tab/>
            </w:r>
            <w:r>
              <w:rPr>
                <w:noProof/>
                <w:webHidden/>
              </w:rPr>
              <w:fldChar w:fldCharType="begin"/>
            </w:r>
            <w:r>
              <w:rPr>
                <w:noProof/>
                <w:webHidden/>
              </w:rPr>
              <w:instrText xml:space="preserve"> PAGEREF _Toc385846951 \h </w:instrText>
            </w:r>
            <w:r>
              <w:rPr>
                <w:noProof/>
                <w:webHidden/>
              </w:rPr>
            </w:r>
            <w:r>
              <w:rPr>
                <w:noProof/>
                <w:webHidden/>
              </w:rPr>
              <w:fldChar w:fldCharType="separate"/>
            </w:r>
            <w:r>
              <w:rPr>
                <w:noProof/>
                <w:webHidden/>
              </w:rPr>
              <w:t>2</w:t>
            </w:r>
            <w:r>
              <w:rPr>
                <w:noProof/>
                <w:webHidden/>
              </w:rPr>
              <w:fldChar w:fldCharType="end"/>
            </w:r>
          </w:hyperlink>
        </w:p>
        <w:p w:rsidR="004C399D" w:rsidRDefault="004C399D">
          <w:pPr>
            <w:pStyle w:val="TOC2"/>
            <w:tabs>
              <w:tab w:val="right" w:leader="dot" w:pos="9344"/>
            </w:tabs>
            <w:rPr>
              <w:rFonts w:asciiTheme="minorHAnsi" w:eastAsiaTheme="minorEastAsia" w:hAnsiTheme="minorHAnsi" w:cstheme="minorBidi"/>
              <w:smallCaps w:val="0"/>
              <w:noProof/>
              <w:sz w:val="22"/>
              <w:szCs w:val="22"/>
            </w:rPr>
          </w:pPr>
          <w:hyperlink w:anchor="_Toc385846952" w:history="1">
            <w:r w:rsidRPr="005E0BBE">
              <w:rPr>
                <w:rStyle w:val="Hyperlink"/>
                <w:noProof/>
              </w:rPr>
              <w:t>2.5. Dijagram slučajeva korištenja (</w:t>
            </w:r>
            <w:r w:rsidRPr="005E0BBE">
              <w:rPr>
                <w:rStyle w:val="Hyperlink"/>
                <w:noProof/>
                <w:lang w:val="en-GB"/>
              </w:rPr>
              <w:t>Use Case diagram</w:t>
            </w:r>
            <w:r w:rsidRPr="005E0BBE">
              <w:rPr>
                <w:rStyle w:val="Hyperlink"/>
                <w:noProof/>
              </w:rPr>
              <w:t>)</w:t>
            </w:r>
            <w:r>
              <w:rPr>
                <w:noProof/>
                <w:webHidden/>
              </w:rPr>
              <w:tab/>
            </w:r>
            <w:r>
              <w:rPr>
                <w:noProof/>
                <w:webHidden/>
              </w:rPr>
              <w:fldChar w:fldCharType="begin"/>
            </w:r>
            <w:r>
              <w:rPr>
                <w:noProof/>
                <w:webHidden/>
              </w:rPr>
              <w:instrText xml:space="preserve"> PAGEREF _Toc385846952 \h </w:instrText>
            </w:r>
            <w:r>
              <w:rPr>
                <w:noProof/>
                <w:webHidden/>
              </w:rPr>
            </w:r>
            <w:r>
              <w:rPr>
                <w:noProof/>
                <w:webHidden/>
              </w:rPr>
              <w:fldChar w:fldCharType="separate"/>
            </w:r>
            <w:r>
              <w:rPr>
                <w:noProof/>
                <w:webHidden/>
              </w:rPr>
              <w:t>4</w:t>
            </w:r>
            <w:r>
              <w:rPr>
                <w:noProof/>
                <w:webHidden/>
              </w:rPr>
              <w:fldChar w:fldCharType="end"/>
            </w:r>
          </w:hyperlink>
        </w:p>
        <w:p w:rsidR="004C399D" w:rsidRDefault="004C399D">
          <w:pPr>
            <w:pStyle w:val="TOC2"/>
            <w:tabs>
              <w:tab w:val="right" w:leader="dot" w:pos="9344"/>
            </w:tabs>
            <w:rPr>
              <w:rFonts w:asciiTheme="minorHAnsi" w:eastAsiaTheme="minorEastAsia" w:hAnsiTheme="minorHAnsi" w:cstheme="minorBidi"/>
              <w:smallCaps w:val="0"/>
              <w:noProof/>
              <w:sz w:val="22"/>
              <w:szCs w:val="22"/>
            </w:rPr>
          </w:pPr>
          <w:hyperlink w:anchor="_Toc385846953" w:history="1">
            <w:r w:rsidRPr="005E0BBE">
              <w:rPr>
                <w:rStyle w:val="Hyperlink"/>
                <w:noProof/>
              </w:rPr>
              <w:t>2.6. Dijagrami aktivnosti</w:t>
            </w:r>
            <w:r>
              <w:rPr>
                <w:noProof/>
                <w:webHidden/>
              </w:rPr>
              <w:tab/>
            </w:r>
            <w:r>
              <w:rPr>
                <w:noProof/>
                <w:webHidden/>
              </w:rPr>
              <w:fldChar w:fldCharType="begin"/>
            </w:r>
            <w:r>
              <w:rPr>
                <w:noProof/>
                <w:webHidden/>
              </w:rPr>
              <w:instrText xml:space="preserve"> PAGEREF _Toc385846953 \h </w:instrText>
            </w:r>
            <w:r>
              <w:rPr>
                <w:noProof/>
                <w:webHidden/>
              </w:rPr>
            </w:r>
            <w:r>
              <w:rPr>
                <w:noProof/>
                <w:webHidden/>
              </w:rPr>
              <w:fldChar w:fldCharType="separate"/>
            </w:r>
            <w:r>
              <w:rPr>
                <w:noProof/>
                <w:webHidden/>
              </w:rPr>
              <w:t>5</w:t>
            </w:r>
            <w:r>
              <w:rPr>
                <w:noProof/>
                <w:webHidden/>
              </w:rPr>
              <w:fldChar w:fldCharType="end"/>
            </w:r>
          </w:hyperlink>
        </w:p>
        <w:p w:rsidR="004C399D" w:rsidRDefault="004C399D">
          <w:pPr>
            <w:pStyle w:val="TOC3"/>
            <w:tabs>
              <w:tab w:val="right" w:leader="dot" w:pos="9344"/>
            </w:tabs>
            <w:rPr>
              <w:rFonts w:asciiTheme="minorHAnsi" w:eastAsiaTheme="minorEastAsia" w:hAnsiTheme="minorHAnsi" w:cstheme="minorBidi"/>
              <w:i w:val="0"/>
              <w:iCs w:val="0"/>
              <w:noProof/>
              <w:sz w:val="22"/>
              <w:szCs w:val="22"/>
            </w:rPr>
          </w:pPr>
          <w:hyperlink w:anchor="_Toc385846954" w:history="1">
            <w:r w:rsidRPr="005E0BBE">
              <w:rPr>
                <w:rStyle w:val="Hyperlink"/>
                <w:noProof/>
              </w:rPr>
              <w:t>Provjeriti zalihe</w:t>
            </w:r>
            <w:r>
              <w:rPr>
                <w:noProof/>
                <w:webHidden/>
              </w:rPr>
              <w:tab/>
            </w:r>
            <w:r>
              <w:rPr>
                <w:noProof/>
                <w:webHidden/>
              </w:rPr>
              <w:fldChar w:fldCharType="begin"/>
            </w:r>
            <w:r>
              <w:rPr>
                <w:noProof/>
                <w:webHidden/>
              </w:rPr>
              <w:instrText xml:space="preserve"> PAGEREF _Toc385846954 \h </w:instrText>
            </w:r>
            <w:r>
              <w:rPr>
                <w:noProof/>
                <w:webHidden/>
              </w:rPr>
            </w:r>
            <w:r>
              <w:rPr>
                <w:noProof/>
                <w:webHidden/>
              </w:rPr>
              <w:fldChar w:fldCharType="separate"/>
            </w:r>
            <w:r>
              <w:rPr>
                <w:noProof/>
                <w:webHidden/>
              </w:rPr>
              <w:t>5</w:t>
            </w:r>
            <w:r>
              <w:rPr>
                <w:noProof/>
                <w:webHidden/>
              </w:rPr>
              <w:fldChar w:fldCharType="end"/>
            </w:r>
          </w:hyperlink>
        </w:p>
        <w:p w:rsidR="004C399D" w:rsidRDefault="004C399D">
          <w:pPr>
            <w:pStyle w:val="TOC3"/>
            <w:tabs>
              <w:tab w:val="right" w:leader="dot" w:pos="9344"/>
            </w:tabs>
            <w:rPr>
              <w:rFonts w:asciiTheme="minorHAnsi" w:eastAsiaTheme="minorEastAsia" w:hAnsiTheme="minorHAnsi" w:cstheme="minorBidi"/>
              <w:i w:val="0"/>
              <w:iCs w:val="0"/>
              <w:noProof/>
              <w:sz w:val="22"/>
              <w:szCs w:val="22"/>
            </w:rPr>
          </w:pPr>
          <w:hyperlink w:anchor="_Toc385846955" w:history="1">
            <w:r w:rsidRPr="005E0BBE">
              <w:rPr>
                <w:rStyle w:val="Hyperlink"/>
                <w:noProof/>
              </w:rPr>
              <w:t>Naručiti lijekove</w:t>
            </w:r>
            <w:r>
              <w:rPr>
                <w:noProof/>
                <w:webHidden/>
              </w:rPr>
              <w:tab/>
            </w:r>
            <w:r>
              <w:rPr>
                <w:noProof/>
                <w:webHidden/>
              </w:rPr>
              <w:fldChar w:fldCharType="begin"/>
            </w:r>
            <w:r>
              <w:rPr>
                <w:noProof/>
                <w:webHidden/>
              </w:rPr>
              <w:instrText xml:space="preserve"> PAGEREF _Toc385846955 \h </w:instrText>
            </w:r>
            <w:r>
              <w:rPr>
                <w:noProof/>
                <w:webHidden/>
              </w:rPr>
            </w:r>
            <w:r>
              <w:rPr>
                <w:noProof/>
                <w:webHidden/>
              </w:rPr>
              <w:fldChar w:fldCharType="separate"/>
            </w:r>
            <w:r>
              <w:rPr>
                <w:noProof/>
                <w:webHidden/>
              </w:rPr>
              <w:t>5</w:t>
            </w:r>
            <w:r>
              <w:rPr>
                <w:noProof/>
                <w:webHidden/>
              </w:rPr>
              <w:fldChar w:fldCharType="end"/>
            </w:r>
          </w:hyperlink>
        </w:p>
        <w:p w:rsidR="004C399D" w:rsidRDefault="004C399D">
          <w:pPr>
            <w:pStyle w:val="TOC3"/>
            <w:tabs>
              <w:tab w:val="right" w:leader="dot" w:pos="9344"/>
            </w:tabs>
            <w:rPr>
              <w:rFonts w:asciiTheme="minorHAnsi" w:eastAsiaTheme="minorEastAsia" w:hAnsiTheme="minorHAnsi" w:cstheme="minorBidi"/>
              <w:i w:val="0"/>
              <w:iCs w:val="0"/>
              <w:noProof/>
              <w:sz w:val="22"/>
              <w:szCs w:val="22"/>
            </w:rPr>
          </w:pPr>
          <w:hyperlink w:anchor="_Toc385846956" w:history="1">
            <w:r w:rsidRPr="005E0BBE">
              <w:rPr>
                <w:rStyle w:val="Hyperlink"/>
                <w:noProof/>
              </w:rPr>
              <w:t>Zaprimiti ljekove</w:t>
            </w:r>
            <w:r>
              <w:rPr>
                <w:noProof/>
                <w:webHidden/>
              </w:rPr>
              <w:tab/>
            </w:r>
            <w:r>
              <w:rPr>
                <w:noProof/>
                <w:webHidden/>
              </w:rPr>
              <w:fldChar w:fldCharType="begin"/>
            </w:r>
            <w:r>
              <w:rPr>
                <w:noProof/>
                <w:webHidden/>
              </w:rPr>
              <w:instrText xml:space="preserve"> PAGEREF _Toc385846956 \h </w:instrText>
            </w:r>
            <w:r>
              <w:rPr>
                <w:noProof/>
                <w:webHidden/>
              </w:rPr>
            </w:r>
            <w:r>
              <w:rPr>
                <w:noProof/>
                <w:webHidden/>
              </w:rPr>
              <w:fldChar w:fldCharType="separate"/>
            </w:r>
            <w:r>
              <w:rPr>
                <w:noProof/>
                <w:webHidden/>
              </w:rPr>
              <w:t>6</w:t>
            </w:r>
            <w:r>
              <w:rPr>
                <w:noProof/>
                <w:webHidden/>
              </w:rPr>
              <w:fldChar w:fldCharType="end"/>
            </w:r>
          </w:hyperlink>
        </w:p>
        <w:p w:rsidR="004C399D" w:rsidRDefault="004C399D">
          <w:pPr>
            <w:pStyle w:val="TOC3"/>
            <w:tabs>
              <w:tab w:val="right" w:leader="dot" w:pos="9344"/>
            </w:tabs>
            <w:rPr>
              <w:rFonts w:asciiTheme="minorHAnsi" w:eastAsiaTheme="minorEastAsia" w:hAnsiTheme="minorHAnsi" w:cstheme="minorBidi"/>
              <w:i w:val="0"/>
              <w:iCs w:val="0"/>
              <w:noProof/>
              <w:sz w:val="22"/>
              <w:szCs w:val="22"/>
            </w:rPr>
          </w:pPr>
          <w:hyperlink w:anchor="_Toc385846957" w:history="1">
            <w:r w:rsidRPr="005E0BBE">
              <w:rPr>
                <w:rStyle w:val="Hyperlink"/>
                <w:noProof/>
              </w:rPr>
              <w:t>Unijeti ljekove</w:t>
            </w:r>
            <w:r>
              <w:rPr>
                <w:noProof/>
                <w:webHidden/>
              </w:rPr>
              <w:tab/>
            </w:r>
            <w:r>
              <w:rPr>
                <w:noProof/>
                <w:webHidden/>
              </w:rPr>
              <w:fldChar w:fldCharType="begin"/>
            </w:r>
            <w:r>
              <w:rPr>
                <w:noProof/>
                <w:webHidden/>
              </w:rPr>
              <w:instrText xml:space="preserve"> PAGEREF _Toc385846957 \h </w:instrText>
            </w:r>
            <w:r>
              <w:rPr>
                <w:noProof/>
                <w:webHidden/>
              </w:rPr>
            </w:r>
            <w:r>
              <w:rPr>
                <w:noProof/>
                <w:webHidden/>
              </w:rPr>
              <w:fldChar w:fldCharType="separate"/>
            </w:r>
            <w:r>
              <w:rPr>
                <w:noProof/>
                <w:webHidden/>
              </w:rPr>
              <w:t>6</w:t>
            </w:r>
            <w:r>
              <w:rPr>
                <w:noProof/>
                <w:webHidden/>
              </w:rPr>
              <w:fldChar w:fldCharType="end"/>
            </w:r>
          </w:hyperlink>
        </w:p>
        <w:p w:rsidR="004C399D" w:rsidRDefault="004C399D">
          <w:pPr>
            <w:pStyle w:val="TOC3"/>
            <w:tabs>
              <w:tab w:val="right" w:leader="dot" w:pos="9344"/>
            </w:tabs>
            <w:rPr>
              <w:rFonts w:asciiTheme="minorHAnsi" w:eastAsiaTheme="minorEastAsia" w:hAnsiTheme="minorHAnsi" w:cstheme="minorBidi"/>
              <w:i w:val="0"/>
              <w:iCs w:val="0"/>
              <w:noProof/>
              <w:sz w:val="22"/>
              <w:szCs w:val="22"/>
            </w:rPr>
          </w:pPr>
          <w:hyperlink w:anchor="_Toc385846958" w:history="1">
            <w:r w:rsidRPr="005E0BBE">
              <w:rPr>
                <w:rStyle w:val="Hyperlink"/>
                <w:noProof/>
              </w:rPr>
              <w:t>Provjeriti zahtjev kupca</w:t>
            </w:r>
            <w:r>
              <w:rPr>
                <w:noProof/>
                <w:webHidden/>
              </w:rPr>
              <w:tab/>
            </w:r>
            <w:r>
              <w:rPr>
                <w:noProof/>
                <w:webHidden/>
              </w:rPr>
              <w:fldChar w:fldCharType="begin"/>
            </w:r>
            <w:r>
              <w:rPr>
                <w:noProof/>
                <w:webHidden/>
              </w:rPr>
              <w:instrText xml:space="preserve"> PAGEREF _Toc385846958 \h </w:instrText>
            </w:r>
            <w:r>
              <w:rPr>
                <w:noProof/>
                <w:webHidden/>
              </w:rPr>
            </w:r>
            <w:r>
              <w:rPr>
                <w:noProof/>
                <w:webHidden/>
              </w:rPr>
              <w:fldChar w:fldCharType="separate"/>
            </w:r>
            <w:r>
              <w:rPr>
                <w:noProof/>
                <w:webHidden/>
              </w:rPr>
              <w:t>7</w:t>
            </w:r>
            <w:r>
              <w:rPr>
                <w:noProof/>
                <w:webHidden/>
              </w:rPr>
              <w:fldChar w:fldCharType="end"/>
            </w:r>
          </w:hyperlink>
        </w:p>
        <w:p w:rsidR="004C399D" w:rsidRDefault="004C399D">
          <w:pPr>
            <w:pStyle w:val="TOC3"/>
            <w:tabs>
              <w:tab w:val="right" w:leader="dot" w:pos="9344"/>
            </w:tabs>
            <w:rPr>
              <w:rFonts w:asciiTheme="minorHAnsi" w:eastAsiaTheme="minorEastAsia" w:hAnsiTheme="minorHAnsi" w:cstheme="minorBidi"/>
              <w:i w:val="0"/>
              <w:iCs w:val="0"/>
              <w:noProof/>
              <w:sz w:val="22"/>
              <w:szCs w:val="22"/>
            </w:rPr>
          </w:pPr>
          <w:hyperlink w:anchor="_Toc385846959" w:history="1">
            <w:r w:rsidRPr="005E0BBE">
              <w:rPr>
                <w:rStyle w:val="Hyperlink"/>
                <w:noProof/>
              </w:rPr>
              <w:t>Izdati ljekove</w:t>
            </w:r>
            <w:r>
              <w:rPr>
                <w:noProof/>
                <w:webHidden/>
              </w:rPr>
              <w:tab/>
            </w:r>
            <w:r>
              <w:rPr>
                <w:noProof/>
                <w:webHidden/>
              </w:rPr>
              <w:fldChar w:fldCharType="begin"/>
            </w:r>
            <w:r>
              <w:rPr>
                <w:noProof/>
                <w:webHidden/>
              </w:rPr>
              <w:instrText xml:space="preserve"> PAGEREF _Toc385846959 \h </w:instrText>
            </w:r>
            <w:r>
              <w:rPr>
                <w:noProof/>
                <w:webHidden/>
              </w:rPr>
            </w:r>
            <w:r>
              <w:rPr>
                <w:noProof/>
                <w:webHidden/>
              </w:rPr>
              <w:fldChar w:fldCharType="separate"/>
            </w:r>
            <w:r>
              <w:rPr>
                <w:noProof/>
                <w:webHidden/>
              </w:rPr>
              <w:t>7</w:t>
            </w:r>
            <w:r>
              <w:rPr>
                <w:noProof/>
                <w:webHidden/>
              </w:rPr>
              <w:fldChar w:fldCharType="end"/>
            </w:r>
          </w:hyperlink>
        </w:p>
        <w:p w:rsidR="00283EB0" w:rsidRDefault="007D0222">
          <w:r>
            <w:fldChar w:fldCharType="end"/>
          </w:r>
        </w:p>
      </w:sdtContent>
    </w:sdt>
    <w:p w:rsidR="00C5679A" w:rsidRDefault="00C5679A" w:rsidP="00251D1A">
      <w:pPr>
        <w:pStyle w:val="Naslov4razine"/>
        <w:sectPr w:rsidR="00C5679A" w:rsidSect="00857045">
          <w:headerReference w:type="default" r:id="rId8"/>
          <w:footerReference w:type="default" r:id="rId9"/>
          <w:pgSz w:w="11906" w:h="16838"/>
          <w:pgMar w:top="851" w:right="1134" w:bottom="1701" w:left="1418" w:header="709" w:footer="709" w:gutter="0"/>
          <w:pgNumType w:fmt="upperRoman" w:start="1"/>
          <w:cols w:space="708"/>
          <w:docGrid w:linePitch="360"/>
        </w:sectPr>
      </w:pPr>
    </w:p>
    <w:p w:rsidR="003A2982" w:rsidRDefault="00337503" w:rsidP="008C25D0">
      <w:pPr>
        <w:pStyle w:val="Heading1"/>
        <w:numPr>
          <w:ilvl w:val="0"/>
          <w:numId w:val="23"/>
        </w:numPr>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bookmarkStart w:id="9" w:name="_Toc385846946"/>
      <w:r>
        <w:lastRenderedPageBreak/>
        <w:t>Uvod</w:t>
      </w:r>
      <w:bookmarkEnd w:id="1"/>
      <w:bookmarkEnd w:id="2"/>
      <w:bookmarkEnd w:id="3"/>
      <w:bookmarkEnd w:id="4"/>
      <w:bookmarkEnd w:id="5"/>
      <w:bookmarkEnd w:id="6"/>
      <w:bookmarkEnd w:id="7"/>
      <w:bookmarkEnd w:id="8"/>
      <w:bookmarkEnd w:id="9"/>
    </w:p>
    <w:p w:rsidR="008C25D0" w:rsidRPr="008C25D0" w:rsidRDefault="008C25D0" w:rsidP="008C25D0"/>
    <w:p w:rsidR="004C0321" w:rsidRDefault="004C0321" w:rsidP="00375050">
      <w:pPr>
        <w:spacing w:line="360" w:lineRule="auto"/>
        <w:ind w:firstLine="360"/>
        <w:jc w:val="both"/>
      </w:pPr>
      <w:r>
        <w:t>Kao temu projekta, izabrali smo</w:t>
      </w:r>
      <w:r w:rsidR="00607249">
        <w:t xml:space="preserve"> privatnu</w:t>
      </w:r>
      <w:r w:rsidR="00375050">
        <w:t xml:space="preserve"> ljekarnu gdje ćemo</w:t>
      </w:r>
      <w:r w:rsidR="00607249">
        <w:t xml:space="preserve"> obradit</w:t>
      </w:r>
      <w:r w:rsidR="00375050">
        <w:t>i</w:t>
      </w:r>
      <w:r w:rsidR="00607249">
        <w:t xml:space="preserve"> problem evidencije, kupnje/narudžbe i prodaje lijekova.</w:t>
      </w:r>
      <w:r w:rsidR="00607249" w:rsidRPr="00607249">
        <w:t xml:space="preserve"> </w:t>
      </w:r>
      <w:r w:rsidR="00375050">
        <w:t xml:space="preserve">Prodaja </w:t>
      </w:r>
      <w:r w:rsidR="00607249">
        <w:t>ovisi samo o kupcu te vlasnik ljekarne može malo ili gotovo nikako utjecati na taj segment.</w:t>
      </w:r>
      <w:r w:rsidR="00607249" w:rsidRPr="00607249">
        <w:t xml:space="preserve"> </w:t>
      </w:r>
      <w:r w:rsidR="00607249">
        <w:t>Svaki kupac slobodan je podići lijek u bilo kojoj ljekarni unutar sustava HZZO i ne postoji način kako privući kupce direktnim marketingom.</w:t>
      </w:r>
      <w:r w:rsidR="000B22B8">
        <w:t xml:space="preserve"> Sustav ljekarne sastoji se od dijela skladišta koje je cijelo vrijeme u interakciji sa zaposlenicima i direktno je povezano s prodajom. </w:t>
      </w:r>
      <w:r>
        <w:t>Skladište se prilikom svake prodaje provjerava i kada dođe do ograničenja stanja zaliha kreće postupak narudžbe. Najveći problem u prodaji javlja se kada kupac zatraži neki lijek, a mi ga na skladištu nemamo. Naručivanje lijekova moguće je izvršiti na samo dva načina: preko posrednika ili kupnjom direktno od poduzeća koje je licencirano za prodaju lijekova. U prvom slučaju, kupnji preko posrednika, ljekarna više-manje ima dinamične ugovore i zna se koji lijekovi, kada i u kojoj količini se moraju naručiti. U drugom slučaju, direktnoj kupovini, ljekarna dobiva ponude od brojnih poduzeća u kojima oni nude nove i postojeće lijekove. Drugi slučaj predstavlja problem jer ljekarna mora prepoznati najbolju ponudu ne samo po cjenovnom parametru, već i prodajnom trendu.</w:t>
      </w:r>
    </w:p>
    <w:p w:rsidR="000B22B8" w:rsidRDefault="000B22B8" w:rsidP="004C0321">
      <w:pPr>
        <w:spacing w:line="360" w:lineRule="auto"/>
        <w:jc w:val="both"/>
      </w:pPr>
    </w:p>
    <w:p w:rsidR="004C0321" w:rsidRDefault="004C0321" w:rsidP="00375050">
      <w:pPr>
        <w:spacing w:line="360" w:lineRule="auto"/>
        <w:ind w:firstLine="360"/>
        <w:jc w:val="both"/>
      </w:pPr>
      <w:r>
        <w:t>Cilj nam je ukloniti nekvalitetno/neefikasno praćenje skladišta i problem naručivanja lijekova. Unatoč tome što se sama prodaja teško može kontrolirati, postoje trendovi prodaje i tehnološki napredci u većini kategorija lijekova kojih bi ljekarna trebala biti svjesna. Kako se cijeli sustav oslanja na samo par zaposlenika, program koji simulira sustav mora biti pristupačan, obuhvaćati sve aspekte poslovnog sustava, nuditi jednos</w:t>
      </w:r>
      <w:r w:rsidR="000B22B8">
        <w:t xml:space="preserve">tavan pregled cijelog sustava te </w:t>
      </w:r>
      <w:r>
        <w:t>pregled i analizu prodaje glavnom farmaceutu.</w:t>
      </w:r>
    </w:p>
    <w:p w:rsidR="004C0321" w:rsidRDefault="004C0321"/>
    <w:p w:rsidR="00957D45" w:rsidRDefault="00701881" w:rsidP="000B22B8">
      <w:pPr>
        <w:pStyle w:val="Heading1"/>
        <w:spacing w:line="360" w:lineRule="auto"/>
      </w:pPr>
      <w:r>
        <w:br w:type="page"/>
      </w:r>
      <w:bookmarkStart w:id="10" w:name="_Toc385846947"/>
      <w:r w:rsidR="00CF7E2F">
        <w:lastRenderedPageBreak/>
        <w:t>2. Projektni plan</w:t>
      </w:r>
      <w:bookmarkEnd w:id="10"/>
    </w:p>
    <w:p w:rsidR="00283EB0" w:rsidRPr="00283EB0" w:rsidRDefault="00283EB0" w:rsidP="000B22B8">
      <w:pPr>
        <w:spacing w:line="360" w:lineRule="auto"/>
      </w:pPr>
    </w:p>
    <w:p w:rsidR="000C1D27" w:rsidRPr="000C1D27" w:rsidRDefault="000C1D27" w:rsidP="000B22B8">
      <w:pPr>
        <w:pStyle w:val="Heading2"/>
        <w:spacing w:line="360" w:lineRule="auto"/>
      </w:pPr>
      <w:bookmarkStart w:id="11" w:name="_Toc385846948"/>
      <w:r w:rsidRPr="000C1D27">
        <w:t>2.1. Projektni tim</w:t>
      </w:r>
      <w:bookmarkEnd w:id="11"/>
    </w:p>
    <w:p w:rsidR="00F27E02" w:rsidRDefault="00F27E02" w:rsidP="000B22B8">
      <w:pPr>
        <w:pStyle w:val="Naslov1razine"/>
        <w:spacing w:line="360" w:lineRule="auto"/>
        <w:jc w:val="both"/>
        <w:rPr>
          <w:rFonts w:ascii="Times New Roman" w:hAnsi="Times New Roman"/>
          <w:b w:val="0"/>
          <w:sz w:val="24"/>
        </w:rPr>
      </w:pPr>
      <w:r>
        <w:rPr>
          <w:rFonts w:ascii="Times New Roman" w:hAnsi="Times New Roman"/>
          <w:b w:val="0"/>
          <w:sz w:val="24"/>
        </w:rPr>
        <w:t>Članovi tima navedeni</w:t>
      </w:r>
      <w:r w:rsidR="00A32AA6">
        <w:rPr>
          <w:rFonts w:ascii="Times New Roman" w:hAnsi="Times New Roman"/>
          <w:b w:val="0"/>
          <w:sz w:val="24"/>
        </w:rPr>
        <w:t xml:space="preserve"> su na početku dokumentacije, podijeljeni u nekoliko uloga:</w:t>
      </w:r>
    </w:p>
    <w:p w:rsidR="00C76CD9" w:rsidRPr="00C76CD9" w:rsidRDefault="00C76CD9" w:rsidP="000B22B8">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Arhitekt – izrađuje SQL skriptu</w:t>
      </w:r>
      <w:r w:rsidR="00865B30">
        <w:rPr>
          <w:rFonts w:ascii="Times New Roman" w:hAnsi="Times New Roman"/>
          <w:b w:val="0"/>
          <w:sz w:val="24"/>
        </w:rPr>
        <w:t xml:space="preserve"> i </w:t>
      </w:r>
      <w:r>
        <w:rPr>
          <w:rFonts w:ascii="Times New Roman" w:hAnsi="Times New Roman"/>
          <w:b w:val="0"/>
          <w:sz w:val="24"/>
        </w:rPr>
        <w:t>UML dijagrame</w:t>
      </w:r>
      <w:r w:rsidR="00865B30">
        <w:rPr>
          <w:rFonts w:ascii="Times New Roman" w:hAnsi="Times New Roman"/>
          <w:b w:val="0"/>
          <w:sz w:val="24"/>
        </w:rPr>
        <w:t xml:space="preserve"> na temelju odluka analitičara</w:t>
      </w:r>
    </w:p>
    <w:p w:rsidR="00C76CD9" w:rsidRDefault="00C76CD9" w:rsidP="000B22B8">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Analitičar – donosi odluke o tome što će se modelirati, programirati i testirati te proučava korisničke zahtjeve i prilagođava ih realnoj implementciji</w:t>
      </w:r>
    </w:p>
    <w:p w:rsidR="00C76CD9" w:rsidRDefault="00C76CD9" w:rsidP="0070285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 xml:space="preserve">Dizajner – </w:t>
      </w:r>
      <w:r w:rsidR="00865B30">
        <w:rPr>
          <w:rFonts w:ascii="Times New Roman" w:hAnsi="Times New Roman"/>
          <w:b w:val="0"/>
          <w:sz w:val="24"/>
        </w:rPr>
        <w:t xml:space="preserve">bavi se „vizualnom komunikacijom“; </w:t>
      </w:r>
      <w:r>
        <w:rPr>
          <w:rFonts w:ascii="Times New Roman" w:hAnsi="Times New Roman"/>
          <w:b w:val="0"/>
          <w:sz w:val="24"/>
        </w:rPr>
        <w:t>definira izgled i uređuje dokumentaciju, osmišlja i izrađuje dizajn aplikacije, vodi računa o tome da aplikacija bude pregledna, jednostavna i razumljiva korisnicima</w:t>
      </w:r>
      <w:r w:rsidR="00865B30">
        <w:rPr>
          <w:rFonts w:ascii="Times New Roman" w:hAnsi="Times New Roman"/>
          <w:b w:val="0"/>
          <w:sz w:val="24"/>
        </w:rPr>
        <w:t xml:space="preserve"> </w:t>
      </w:r>
    </w:p>
    <w:p w:rsidR="00C76CD9" w:rsidRDefault="00C76CD9" w:rsidP="0070285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 xml:space="preserve">Programer – kreira pseudokod i piše programski kod, uređuje dio dokumentacije koji se odnosi na rješenje programa i testira aplikaciju, </w:t>
      </w:r>
      <w:r w:rsidR="00865B30">
        <w:rPr>
          <w:rFonts w:ascii="Times New Roman" w:hAnsi="Times New Roman"/>
          <w:b w:val="0"/>
          <w:sz w:val="24"/>
        </w:rPr>
        <w:t>održava je i otklanja pogreške</w:t>
      </w:r>
    </w:p>
    <w:p w:rsidR="00E145AB" w:rsidRDefault="00F27E02" w:rsidP="00DB64A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Voditelj projekta – izrađuje projektni plan te ga ažurira u skladu sa svim promjenama, definira potrebne resurse i raspoređuje ih po dostupnosti, dodjeljuje zadatke članovima tima i prati izvedbu projekta</w:t>
      </w:r>
    </w:p>
    <w:p w:rsidR="00DB64AE" w:rsidRPr="00DB64AE" w:rsidRDefault="00DB64AE" w:rsidP="00DB64AE">
      <w:pPr>
        <w:pStyle w:val="Naslov1razine"/>
        <w:spacing w:line="360" w:lineRule="auto"/>
        <w:ind w:left="720"/>
        <w:jc w:val="both"/>
        <w:rPr>
          <w:rFonts w:ascii="Times New Roman" w:hAnsi="Times New Roman"/>
          <w:b w:val="0"/>
          <w:sz w:val="24"/>
        </w:rPr>
      </w:pPr>
    </w:p>
    <w:p w:rsidR="00E145AB" w:rsidRDefault="00E145AB" w:rsidP="00B662EF">
      <w:pPr>
        <w:pStyle w:val="Naslov1razine"/>
        <w:spacing w:line="360" w:lineRule="auto"/>
        <w:jc w:val="both"/>
        <w:rPr>
          <w:rFonts w:ascii="Times New Roman" w:hAnsi="Times New Roman"/>
          <w:b w:val="0"/>
          <w:sz w:val="24"/>
        </w:rPr>
      </w:pPr>
      <w:r>
        <w:rPr>
          <w:rFonts w:ascii="Times New Roman" w:hAnsi="Times New Roman"/>
          <w:b w:val="0"/>
          <w:sz w:val="24"/>
        </w:rPr>
        <w:t xml:space="preserve">Navedene uloge nisu specifično određene, već svi članovi tima sudjeluju u svim dijelovima projekta podjednako. Izrada projekta temelji se na dogovoru svih članova </w:t>
      </w:r>
      <w:r w:rsidR="007B0463">
        <w:rPr>
          <w:rFonts w:ascii="Times New Roman" w:hAnsi="Times New Roman"/>
          <w:b w:val="0"/>
          <w:sz w:val="24"/>
        </w:rPr>
        <w:t>i</w:t>
      </w:r>
      <w:r>
        <w:rPr>
          <w:rFonts w:ascii="Times New Roman" w:hAnsi="Times New Roman"/>
          <w:b w:val="0"/>
          <w:sz w:val="24"/>
        </w:rPr>
        <w:t xml:space="preserve"> pokušaj</w:t>
      </w:r>
      <w:r w:rsidR="007B0463">
        <w:rPr>
          <w:rFonts w:ascii="Times New Roman" w:hAnsi="Times New Roman"/>
          <w:b w:val="0"/>
          <w:sz w:val="24"/>
        </w:rPr>
        <w:t>a</w:t>
      </w:r>
      <w:r>
        <w:rPr>
          <w:rFonts w:ascii="Times New Roman" w:hAnsi="Times New Roman"/>
          <w:b w:val="0"/>
          <w:sz w:val="24"/>
        </w:rPr>
        <w:t xml:space="preserve"> da svi članovi utroše</w:t>
      </w:r>
      <w:r w:rsidR="007B0463">
        <w:rPr>
          <w:rFonts w:ascii="Times New Roman" w:hAnsi="Times New Roman"/>
          <w:b w:val="0"/>
          <w:sz w:val="24"/>
        </w:rPr>
        <w:t xml:space="preserve"> podjednako vremena na izradu.</w:t>
      </w:r>
    </w:p>
    <w:p w:rsidR="00B662EF" w:rsidRDefault="00B662EF" w:rsidP="00B662EF">
      <w:pPr>
        <w:pStyle w:val="Heading2"/>
        <w:spacing w:line="360" w:lineRule="auto"/>
        <w:jc w:val="both"/>
      </w:pPr>
      <w:bookmarkStart w:id="12" w:name="_Toc385846949"/>
      <w:r>
        <w:t>2.2. Terminski plan</w:t>
      </w:r>
      <w:bookmarkEnd w:id="12"/>
    </w:p>
    <w:p w:rsidR="000C1D27" w:rsidRDefault="00B662EF" w:rsidP="00B662EF">
      <w:pPr>
        <w:pStyle w:val="Heading2"/>
        <w:spacing w:line="360" w:lineRule="auto"/>
        <w:jc w:val="both"/>
      </w:pPr>
      <w:bookmarkStart w:id="13" w:name="_Toc385846950"/>
      <w:r>
        <w:t>2.3. Proračun i budžet</w:t>
      </w:r>
      <w:bookmarkEnd w:id="13"/>
    </w:p>
    <w:p w:rsidR="0070285E" w:rsidRDefault="0070285E" w:rsidP="00B662EF">
      <w:pPr>
        <w:spacing w:line="360" w:lineRule="auto"/>
        <w:jc w:val="both"/>
      </w:pPr>
    </w:p>
    <w:p w:rsidR="000C1D27" w:rsidRDefault="000C1D27" w:rsidP="00B662EF">
      <w:pPr>
        <w:pStyle w:val="Heading2"/>
        <w:spacing w:line="360" w:lineRule="auto"/>
        <w:jc w:val="both"/>
      </w:pPr>
      <w:bookmarkStart w:id="14" w:name="_Toc385846951"/>
      <w:r>
        <w:t>2.4. Ponuda naručitelju</w:t>
      </w:r>
      <w:bookmarkEnd w:id="14"/>
    </w:p>
    <w:p w:rsidR="0070285E" w:rsidRPr="0070285E" w:rsidRDefault="0070285E" w:rsidP="00B662EF">
      <w:pPr>
        <w:spacing w:line="360" w:lineRule="auto"/>
        <w:jc w:val="both"/>
      </w:pPr>
      <w:r>
        <w:t>Nakon što smo definirali terminski plan i proračun projekta, izradili smo ponudu za naručitelja, koji je u našem slučaju ljekarna. U ponudi je navedena okvirna cijena aplikacije, module i usluge koje obuhvaća aplikacija.</w:t>
      </w:r>
    </w:p>
    <w:p w:rsidR="004B0A7D" w:rsidRDefault="004B0A7D" w:rsidP="00B662EF">
      <w:pPr>
        <w:spacing w:line="360" w:lineRule="auto"/>
        <w:jc w:val="both"/>
        <w:rPr>
          <w:i/>
        </w:rPr>
      </w:pPr>
    </w:p>
    <w:p w:rsidR="004B0A7D" w:rsidRDefault="004B0A7D" w:rsidP="00A73C8A">
      <w:pPr>
        <w:spacing w:line="360" w:lineRule="auto"/>
        <w:jc w:val="both"/>
        <w:rPr>
          <w:i/>
        </w:rPr>
      </w:pPr>
    </w:p>
    <w:p w:rsidR="004B0A7D" w:rsidRDefault="00FD6A70" w:rsidP="00A73C8A">
      <w:pPr>
        <w:spacing w:line="360" w:lineRule="auto"/>
        <w:jc w:val="both"/>
        <w:rPr>
          <w:i/>
        </w:rPr>
      </w:pPr>
      <w:r>
        <w:rPr>
          <w:i/>
          <w:noProof/>
        </w:rPr>
        <w:lastRenderedPageBreak/>
        <w:pict>
          <v:shapetype id="_x0000_t202" coordsize="21600,21600" o:spt="202" path="m,l,21600r21600,l21600,xe">
            <v:stroke joinstyle="miter"/>
            <v:path gradientshapeok="t" o:connecttype="rect"/>
          </v:shapetype>
          <v:shape id="_x0000_s1028" type="#_x0000_t202" style="position:absolute;left:0;text-align:left;margin-left:-24.4pt;margin-top:-11.75pt;width:7in;height:743.25pt;z-index:251658240" filled="f">
            <v:textbox>
              <w:txbxContent>
                <w:p w:rsidR="004B0A7D" w:rsidRDefault="004B0A7D"/>
              </w:txbxContent>
            </v:textbox>
          </v:shape>
        </w:pict>
      </w:r>
    </w:p>
    <w:p w:rsidR="0070285E" w:rsidRDefault="0070285E" w:rsidP="00A73C8A">
      <w:pPr>
        <w:spacing w:line="360" w:lineRule="auto"/>
        <w:jc w:val="both"/>
        <w:rPr>
          <w:i/>
        </w:rPr>
      </w:pPr>
      <w:r w:rsidRPr="00DC349C">
        <w:rPr>
          <w:i/>
        </w:rPr>
        <w:t>Tim 21</w:t>
      </w:r>
    </w:p>
    <w:p w:rsidR="0070285E" w:rsidRDefault="0070285E" w:rsidP="00A73C8A">
      <w:pPr>
        <w:spacing w:line="360" w:lineRule="auto"/>
        <w:jc w:val="both"/>
        <w:rPr>
          <w:i/>
        </w:rPr>
      </w:pPr>
      <w:r>
        <w:rPr>
          <w:i/>
        </w:rPr>
        <w:t>Ludbreška 3</w:t>
      </w:r>
    </w:p>
    <w:p w:rsidR="0070285E" w:rsidRDefault="0070285E" w:rsidP="00A73C8A">
      <w:pPr>
        <w:spacing w:line="360" w:lineRule="auto"/>
        <w:jc w:val="both"/>
        <w:rPr>
          <w:i/>
        </w:rPr>
      </w:pPr>
      <w:r>
        <w:rPr>
          <w:i/>
        </w:rPr>
        <w:t>42 000 Varaždin</w:t>
      </w:r>
      <w:r>
        <w:rPr>
          <w:i/>
        </w:rPr>
        <w:tab/>
      </w:r>
    </w:p>
    <w:p w:rsidR="0070285E" w:rsidRDefault="0070285E" w:rsidP="00A73C8A">
      <w:pPr>
        <w:spacing w:line="360" w:lineRule="auto"/>
        <w:jc w:val="both"/>
        <w:rPr>
          <w:i/>
        </w:rPr>
      </w:pPr>
      <w:r>
        <w:rPr>
          <w:i/>
        </w:rPr>
        <w:tab/>
      </w:r>
      <w:r>
        <w:rPr>
          <w:i/>
        </w:rPr>
        <w:tab/>
      </w:r>
      <w:r>
        <w:rPr>
          <w:i/>
        </w:rPr>
        <w:tab/>
      </w:r>
      <w:r>
        <w:rPr>
          <w:i/>
        </w:rPr>
        <w:tab/>
      </w:r>
      <w:r>
        <w:rPr>
          <w:i/>
        </w:rPr>
        <w:tab/>
      </w:r>
      <w:r>
        <w:rPr>
          <w:i/>
        </w:rPr>
        <w:tab/>
      </w:r>
      <w:r>
        <w:rPr>
          <w:i/>
        </w:rPr>
        <w:tab/>
      </w:r>
      <w:r>
        <w:rPr>
          <w:i/>
        </w:rPr>
        <w:tab/>
        <w:t>Sveučilište u Zagrebu</w:t>
      </w:r>
    </w:p>
    <w:p w:rsidR="0070285E" w:rsidRDefault="0070285E" w:rsidP="00A73C8A">
      <w:pPr>
        <w:spacing w:line="360" w:lineRule="auto"/>
        <w:ind w:left="4956" w:firstLine="708"/>
        <w:jc w:val="both"/>
        <w:rPr>
          <w:i/>
        </w:rPr>
      </w:pPr>
      <w:r>
        <w:rPr>
          <w:i/>
        </w:rPr>
        <w:t>Fakultet organizacije i informatike</w:t>
      </w:r>
    </w:p>
    <w:p w:rsidR="0070285E" w:rsidRDefault="0070285E" w:rsidP="00A73C8A">
      <w:pPr>
        <w:spacing w:line="360" w:lineRule="auto"/>
        <w:ind w:left="4956" w:firstLine="708"/>
        <w:jc w:val="both"/>
        <w:rPr>
          <w:i/>
        </w:rPr>
      </w:pPr>
      <w:r>
        <w:rPr>
          <w:i/>
        </w:rPr>
        <w:t>Pavlinska 2</w:t>
      </w:r>
    </w:p>
    <w:p w:rsidR="007F0870" w:rsidRDefault="0070285E" w:rsidP="000944A5">
      <w:pPr>
        <w:spacing w:line="360" w:lineRule="auto"/>
        <w:ind w:left="4956" w:firstLine="708"/>
        <w:jc w:val="both"/>
        <w:rPr>
          <w:i/>
        </w:rPr>
      </w:pPr>
      <w:r>
        <w:rPr>
          <w:i/>
        </w:rPr>
        <w:t>42 000 Varaždin</w:t>
      </w:r>
    </w:p>
    <w:p w:rsidR="0070285E" w:rsidRDefault="0070285E" w:rsidP="00A73C8A">
      <w:pPr>
        <w:spacing w:line="360" w:lineRule="auto"/>
        <w:jc w:val="both"/>
      </w:pPr>
      <w:r>
        <w:t>U Varaždinu,  26. ožujka 2014.</w:t>
      </w:r>
    </w:p>
    <w:p w:rsidR="0070285E" w:rsidRDefault="0070285E" w:rsidP="00A73C8A">
      <w:pPr>
        <w:spacing w:line="360" w:lineRule="auto"/>
        <w:jc w:val="both"/>
      </w:pPr>
    </w:p>
    <w:p w:rsidR="0070285E" w:rsidRPr="00A73C8A" w:rsidRDefault="0070285E" w:rsidP="00A73C8A">
      <w:pPr>
        <w:spacing w:line="360" w:lineRule="auto"/>
        <w:jc w:val="center"/>
        <w:rPr>
          <w:b/>
          <w:sz w:val="36"/>
          <w:szCs w:val="36"/>
        </w:rPr>
      </w:pPr>
      <w:r w:rsidRPr="0070285E">
        <w:rPr>
          <w:b/>
          <w:sz w:val="36"/>
          <w:szCs w:val="36"/>
        </w:rPr>
        <w:t>PONUDA</w:t>
      </w:r>
    </w:p>
    <w:p w:rsidR="0070285E" w:rsidRDefault="0070285E" w:rsidP="00A73C8A">
      <w:pPr>
        <w:spacing w:line="360" w:lineRule="auto"/>
        <w:ind w:firstLine="708"/>
        <w:jc w:val="both"/>
      </w:pPr>
      <w:r>
        <w:t xml:space="preserve">Željeli bismo Vam ponuditi našu aplikaciju koja je trenutno u izradi. Aplikacija bi Vam </w:t>
      </w:r>
      <w:r w:rsidR="00A73C8A">
        <w:t>omogućila</w:t>
      </w:r>
      <w:r>
        <w:t xml:space="preserve"> s</w:t>
      </w:r>
      <w:r w:rsidRPr="00B94A10">
        <w:t>talan uvid u stanje zaliha lijekova na skladištu, pretraživanje lijekova i proizvoda pri realizaciji prodaje, prikaz lokacije skladištenja određenog lijeka ili proizvoda pri realizaciji prodaje, diverz</w:t>
      </w:r>
      <w:r w:rsidR="00A73C8A">
        <w:t>ifikaciju</w:t>
      </w:r>
      <w:r w:rsidRPr="00B94A10">
        <w:t xml:space="preserve"> prodajnih cijena za korisnike sa </w:t>
      </w:r>
      <w:r w:rsidR="00A73C8A">
        <w:t>dopunskim</w:t>
      </w:r>
      <w:r w:rsidRPr="00B94A10">
        <w:t xml:space="preserve"> osiguranjem i korisnike bez </w:t>
      </w:r>
      <w:r w:rsidR="00A73C8A">
        <w:t xml:space="preserve">dopunskog </w:t>
      </w:r>
      <w:r w:rsidRPr="00B94A10">
        <w:t>osiguranja, alarmiranje pri dose</w:t>
      </w:r>
      <w:r w:rsidR="00DB64AE">
        <w:t xml:space="preserve">gu minimalnih/optimalnih zaliha </w:t>
      </w:r>
      <w:r w:rsidRPr="00B94A10">
        <w:t xml:space="preserve">lijekova na skladištu, naručivanje robe i lijekova putem aplikacije, preuzimanje podataka o korisniku </w:t>
      </w:r>
      <w:r w:rsidR="00DB64AE">
        <w:t xml:space="preserve">i recepata </w:t>
      </w:r>
      <w:r w:rsidRPr="00B94A10">
        <w:t>sa HZZO-a, praćenje i analiza potrošnje lijekova</w:t>
      </w:r>
      <w:r w:rsidR="00DB64AE">
        <w:t xml:space="preserve"> te</w:t>
      </w:r>
      <w:r w:rsidRPr="00B94A10">
        <w:t xml:space="preserve"> izrada i ispis računa.</w:t>
      </w:r>
      <w:r>
        <w:t xml:space="preserve"> Smatramo da bi Va</w:t>
      </w:r>
      <w:r w:rsidR="00DB64AE">
        <w:t>m aplikacija bila vrlo korisna te</w:t>
      </w:r>
      <w:r>
        <w:t xml:space="preserve"> omogućila brže i kvalitetnije poslovanje.</w:t>
      </w:r>
    </w:p>
    <w:p w:rsidR="00A73C8A" w:rsidRDefault="00A73C8A" w:rsidP="00A73C8A">
      <w:pPr>
        <w:spacing w:line="360" w:lineRule="auto"/>
        <w:ind w:firstLine="708"/>
        <w:jc w:val="both"/>
      </w:pPr>
    </w:p>
    <w:p w:rsidR="0070285E" w:rsidRDefault="0070285E" w:rsidP="00A73C8A">
      <w:pPr>
        <w:spacing w:line="360" w:lineRule="auto"/>
        <w:jc w:val="both"/>
      </w:pPr>
      <w:r>
        <w:t xml:space="preserve"> </w:t>
      </w:r>
      <w:r w:rsidR="00A73C8A">
        <w:tab/>
      </w:r>
      <w:r>
        <w:t>Nakon izvedbe plana projekta, predviđena c</w:t>
      </w:r>
      <w:r w:rsidRPr="00723F56">
        <w:t xml:space="preserve">ijena aplikacije </w:t>
      </w:r>
      <w:r>
        <w:t xml:space="preserve">je </w:t>
      </w:r>
      <w:r w:rsidRPr="004F66A9">
        <w:rPr>
          <w:color w:val="FF0000"/>
        </w:rPr>
        <w:t>?</w:t>
      </w:r>
      <w:r>
        <w:t xml:space="preserve"> </w:t>
      </w:r>
      <w:r w:rsidRPr="00723F56">
        <w:t>kn</w:t>
      </w:r>
      <w:r>
        <w:t>, a u cijenu</w:t>
      </w:r>
      <w:r w:rsidRPr="00723F56">
        <w:t xml:space="preserve"> </w:t>
      </w:r>
      <w:r>
        <w:t xml:space="preserve">su </w:t>
      </w:r>
      <w:r w:rsidRPr="00723F56">
        <w:t>uključeni troškovi</w:t>
      </w:r>
      <w:r>
        <w:t xml:space="preserve"> analize poslovno</w:t>
      </w:r>
      <w:r w:rsidR="00DB64AE">
        <w:t xml:space="preserve">g slučaja, </w:t>
      </w:r>
      <w:r w:rsidRPr="00723F56">
        <w:t>izrad</w:t>
      </w:r>
      <w:r>
        <w:t>a</w:t>
      </w:r>
      <w:r w:rsidRPr="00723F56">
        <w:t xml:space="preserve"> svih potrebnih dijagrama</w:t>
      </w:r>
      <w:r>
        <w:t xml:space="preserve"> i baze podataka te sama realizacija i izrada</w:t>
      </w:r>
      <w:r w:rsidRPr="00723F56">
        <w:t xml:space="preserve"> aplikacije</w:t>
      </w:r>
      <w:r>
        <w:t>. Predviđeno trajanje projekta je tri mjeseca.</w:t>
      </w:r>
    </w:p>
    <w:p w:rsidR="00A73C8A" w:rsidRDefault="00A73C8A" w:rsidP="00A73C8A">
      <w:pPr>
        <w:spacing w:line="360" w:lineRule="auto"/>
        <w:jc w:val="both"/>
      </w:pPr>
    </w:p>
    <w:p w:rsidR="0070285E" w:rsidRDefault="0070285E" w:rsidP="00A73C8A">
      <w:pPr>
        <w:spacing w:line="360" w:lineRule="auto"/>
        <w:ind w:firstLine="708"/>
        <w:jc w:val="both"/>
      </w:pPr>
      <w:r>
        <w:t>Za</w:t>
      </w:r>
      <w:r w:rsidR="00A73C8A">
        <w:t xml:space="preserve"> sva</w:t>
      </w:r>
      <w:r>
        <w:t xml:space="preserve"> pitanja možete</w:t>
      </w:r>
      <w:r w:rsidR="00A73C8A">
        <w:t xml:space="preserve"> nam se obratiti putem</w:t>
      </w:r>
      <w:r>
        <w:t xml:space="preserve"> e-mail</w:t>
      </w:r>
      <w:r w:rsidR="00A73C8A">
        <w:t>a</w:t>
      </w:r>
      <w:r>
        <w:t xml:space="preserve"> ili možemo </w:t>
      </w:r>
      <w:r w:rsidR="00A73C8A">
        <w:t>ugovoriti</w:t>
      </w:r>
      <w:r>
        <w:t xml:space="preserve"> sastanak na kojem bi se rješavale nedoumice vezane uz projekt</w:t>
      </w:r>
      <w:r w:rsidR="00A73C8A">
        <w:t>.</w:t>
      </w:r>
      <w:r>
        <w:t xml:space="preserve"> </w:t>
      </w:r>
    </w:p>
    <w:p w:rsidR="00DB64AE" w:rsidRDefault="00DB64AE" w:rsidP="00A73C8A">
      <w:pPr>
        <w:spacing w:line="360" w:lineRule="auto"/>
        <w:ind w:firstLine="708"/>
        <w:jc w:val="both"/>
      </w:pPr>
    </w:p>
    <w:p w:rsidR="00A73C8A" w:rsidRDefault="00A73C8A" w:rsidP="00A73C8A">
      <w:pPr>
        <w:spacing w:line="360" w:lineRule="auto"/>
        <w:jc w:val="both"/>
      </w:pPr>
      <w:r>
        <w:t>Spremni smo na dogovore i r</w:t>
      </w:r>
      <w:r w:rsidR="0070285E">
        <w:t>adujemo se budućoj suradnji.</w:t>
      </w:r>
    </w:p>
    <w:p w:rsidR="007F0870" w:rsidRDefault="0070285E" w:rsidP="00A73C8A">
      <w:pPr>
        <w:spacing w:line="360" w:lineRule="auto"/>
        <w:jc w:val="both"/>
      </w:pPr>
      <w:r>
        <w:t xml:space="preserve">S poštovanjem, </w:t>
      </w:r>
    </w:p>
    <w:p w:rsidR="0070285E" w:rsidRPr="00FD6A70" w:rsidRDefault="0070285E" w:rsidP="00A73C8A">
      <w:pPr>
        <w:spacing w:line="360" w:lineRule="auto"/>
        <w:jc w:val="right"/>
        <w:rPr>
          <w:i/>
          <w:sz w:val="22"/>
          <w:szCs w:val="22"/>
        </w:rPr>
      </w:pPr>
      <w:r w:rsidRPr="00FD6A70">
        <w:rPr>
          <w:i/>
          <w:sz w:val="22"/>
          <w:szCs w:val="22"/>
        </w:rPr>
        <w:t>Tea Jarčov (tjarcov@foi.hr)</w:t>
      </w:r>
    </w:p>
    <w:p w:rsidR="00FD6A70" w:rsidRDefault="0070285E" w:rsidP="00FD6A70">
      <w:pPr>
        <w:spacing w:line="360" w:lineRule="auto"/>
        <w:jc w:val="right"/>
        <w:rPr>
          <w:i/>
          <w:sz w:val="22"/>
          <w:szCs w:val="22"/>
        </w:rPr>
      </w:pPr>
      <w:r w:rsidRPr="00FD6A70">
        <w:rPr>
          <w:i/>
          <w:sz w:val="22"/>
          <w:szCs w:val="22"/>
        </w:rPr>
        <w:t>Luka Klancir (</w:t>
      </w:r>
      <w:hyperlink r:id="rId10" w:history="1">
        <w:r w:rsidR="00FD6A70" w:rsidRPr="000240DC">
          <w:rPr>
            <w:rStyle w:val="Hyperlink"/>
            <w:i/>
            <w:sz w:val="22"/>
            <w:szCs w:val="22"/>
          </w:rPr>
          <w:t>lklancir@foi.hr</w:t>
        </w:r>
      </w:hyperlink>
      <w:r w:rsidR="00FD6A70">
        <w:rPr>
          <w:i/>
          <w:sz w:val="22"/>
          <w:szCs w:val="22"/>
        </w:rPr>
        <w:t>)</w:t>
      </w:r>
    </w:p>
    <w:p w:rsidR="00FD6A70" w:rsidRDefault="0070285E" w:rsidP="00FD6A70">
      <w:pPr>
        <w:spacing w:line="360" w:lineRule="auto"/>
        <w:jc w:val="right"/>
        <w:rPr>
          <w:i/>
          <w:sz w:val="22"/>
          <w:szCs w:val="22"/>
        </w:rPr>
      </w:pPr>
      <w:r w:rsidRPr="00FD6A70">
        <w:rPr>
          <w:i/>
          <w:sz w:val="22"/>
          <w:szCs w:val="22"/>
        </w:rPr>
        <w:t>Josip Kolarić (</w:t>
      </w:r>
      <w:hyperlink r:id="rId11" w:history="1">
        <w:r w:rsidR="00FD6A70" w:rsidRPr="00FD6A70">
          <w:rPr>
            <w:rStyle w:val="Hyperlink"/>
            <w:i/>
            <w:sz w:val="22"/>
            <w:szCs w:val="22"/>
          </w:rPr>
          <w:t>jkolaric@foi.hr</w:t>
        </w:r>
      </w:hyperlink>
      <w:r w:rsidRPr="00FD6A70">
        <w:rPr>
          <w:i/>
          <w:sz w:val="22"/>
          <w:szCs w:val="22"/>
        </w:rPr>
        <w:t>)</w:t>
      </w:r>
      <w:r w:rsidR="00FD6A70">
        <w:rPr>
          <w:i/>
          <w:sz w:val="22"/>
          <w:szCs w:val="22"/>
        </w:rPr>
        <w:br/>
      </w:r>
      <w:r w:rsidRPr="00FD6A70">
        <w:rPr>
          <w:i/>
          <w:sz w:val="22"/>
          <w:szCs w:val="22"/>
        </w:rPr>
        <w:t>Ivana Koren (ikoren@foi.hr)</w:t>
      </w:r>
      <w:r w:rsidR="00FD6A70" w:rsidRPr="00FD6A70">
        <w:rPr>
          <w:i/>
          <w:sz w:val="22"/>
          <w:szCs w:val="22"/>
        </w:rPr>
        <w:br/>
      </w:r>
      <w:r w:rsidRPr="00FD6A70">
        <w:rPr>
          <w:i/>
          <w:sz w:val="22"/>
          <w:szCs w:val="22"/>
        </w:rPr>
        <w:t>Filip Rafajec (</w:t>
      </w:r>
      <w:hyperlink r:id="rId12" w:history="1">
        <w:r w:rsidR="00FD6A70" w:rsidRPr="000240DC">
          <w:rPr>
            <w:rStyle w:val="Hyperlink"/>
            <w:i/>
            <w:sz w:val="22"/>
            <w:szCs w:val="22"/>
          </w:rPr>
          <w:t>frafajec@foi.hr</w:t>
        </w:r>
      </w:hyperlink>
      <w:r w:rsidRPr="00FD6A70">
        <w:rPr>
          <w:i/>
          <w:sz w:val="22"/>
          <w:szCs w:val="22"/>
        </w:rPr>
        <w:t>)</w:t>
      </w:r>
    </w:p>
    <w:p w:rsidR="00FD6A70" w:rsidRDefault="007F66F0" w:rsidP="00FD6A70">
      <w:pPr>
        <w:pStyle w:val="Heading2"/>
      </w:pPr>
      <w:bookmarkStart w:id="15" w:name="_Toc320994777"/>
      <w:bookmarkStart w:id="16" w:name="_Toc385846952"/>
      <w:r>
        <w:lastRenderedPageBreak/>
        <w:t xml:space="preserve">2.5. </w:t>
      </w:r>
      <w:r w:rsidR="00FD6A70">
        <w:t>Dijagram slučajeva korištenja (</w:t>
      </w:r>
      <w:r w:rsidR="00FD6A70" w:rsidRPr="00496E29">
        <w:rPr>
          <w:lang w:val="en-GB"/>
        </w:rPr>
        <w:t>Use Case diagram</w:t>
      </w:r>
      <w:r w:rsidR="00FD6A70">
        <w:t>)</w:t>
      </w:r>
      <w:bookmarkEnd w:id="15"/>
      <w:bookmarkEnd w:id="16"/>
    </w:p>
    <w:p w:rsidR="00FD6A70" w:rsidRPr="00C94FDF" w:rsidRDefault="00FD6A70" w:rsidP="00FD6A70"/>
    <w:p w:rsidR="00FD6A70" w:rsidRDefault="00FD6A70" w:rsidP="00FD6A70">
      <w:pPr>
        <w:pStyle w:val="Heading2"/>
        <w:rPr>
          <w:noProof/>
        </w:rPr>
      </w:pPr>
      <w:r>
        <w:rPr>
          <w:noProof/>
        </w:rPr>
        <w:drawing>
          <wp:inline distT="0" distB="0" distL="0" distR="0">
            <wp:extent cx="5760720" cy="3773170"/>
            <wp:effectExtent l="19050" t="0" r="0" b="0"/>
            <wp:docPr id="10" name="Picture 9" descr="Dijagram slučajeva - Ljeka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 Ljekarna.png"/>
                    <pic:cNvPicPr/>
                  </pic:nvPicPr>
                  <pic:blipFill>
                    <a:blip r:embed="rId13" cstate="print"/>
                    <a:stretch>
                      <a:fillRect/>
                    </a:stretch>
                  </pic:blipFill>
                  <pic:spPr>
                    <a:xfrm>
                      <a:off x="0" y="0"/>
                      <a:ext cx="5760720" cy="3773170"/>
                    </a:xfrm>
                    <a:prstGeom prst="rect">
                      <a:avLst/>
                    </a:prstGeom>
                  </pic:spPr>
                </pic:pic>
              </a:graphicData>
            </a:graphic>
          </wp:inline>
        </w:drawing>
      </w:r>
    </w:p>
    <w:p w:rsidR="00FD6A70" w:rsidRDefault="00FD6A70" w:rsidP="00FD6A70"/>
    <w:p w:rsidR="00FD6A70" w:rsidRDefault="00FD6A70" w:rsidP="00FD6A70">
      <w:pPr>
        <w:spacing w:line="360" w:lineRule="auto"/>
        <w:jc w:val="both"/>
        <w:rPr>
          <w:noProof/>
        </w:rPr>
      </w:pPr>
      <w:r>
        <w:rPr>
          <w:noProof/>
        </w:rPr>
        <w:t xml:space="preserve">Na dijagramu slučajeva korištenja vidimo da ovaj sustav koristi zaposlenik u ljekarni. Slučajevi korištenja su </w:t>
      </w:r>
      <w:r w:rsidRPr="006707B8">
        <w:rPr>
          <w:i/>
          <w:noProof/>
        </w:rPr>
        <w:t>Provjeriti zalihe</w:t>
      </w:r>
      <w:r>
        <w:rPr>
          <w:noProof/>
        </w:rPr>
        <w:t xml:space="preserve"> koji kao proširenje ima </w:t>
      </w:r>
      <w:r w:rsidRPr="006707B8">
        <w:rPr>
          <w:i/>
          <w:noProof/>
        </w:rPr>
        <w:t>Naručiti ljekove</w:t>
      </w:r>
      <w:r>
        <w:rPr>
          <w:noProof/>
        </w:rPr>
        <w:t xml:space="preserve">, zatim </w:t>
      </w:r>
      <w:r w:rsidRPr="006707B8">
        <w:rPr>
          <w:i/>
          <w:noProof/>
        </w:rPr>
        <w:t>Zaprimiti ljekove</w:t>
      </w:r>
      <w:r>
        <w:rPr>
          <w:noProof/>
        </w:rPr>
        <w:t xml:space="preserve">, koji ima proširenje </w:t>
      </w:r>
      <w:r w:rsidRPr="006707B8">
        <w:rPr>
          <w:i/>
          <w:noProof/>
        </w:rPr>
        <w:t>Unijeti lijekove</w:t>
      </w:r>
      <w:r>
        <w:rPr>
          <w:noProof/>
        </w:rPr>
        <w:t xml:space="preserve"> te </w:t>
      </w:r>
      <w:r w:rsidRPr="006707B8">
        <w:rPr>
          <w:i/>
          <w:noProof/>
        </w:rPr>
        <w:t>Provjeriti zahtjev</w:t>
      </w:r>
      <w:r>
        <w:rPr>
          <w:noProof/>
        </w:rPr>
        <w:t xml:space="preserve"> kupca koji uključuje </w:t>
      </w:r>
      <w:r w:rsidRPr="006707B8">
        <w:rPr>
          <w:i/>
          <w:noProof/>
        </w:rPr>
        <w:t>Izdati lijekove</w:t>
      </w:r>
      <w:r>
        <w:rPr>
          <w:noProof/>
        </w:rPr>
        <w:t>. S druge strane se nalazi HZZO baza koja se pretražuje radi osiguranja klijenta te dobavljač koji sudjeluje u sustavu tako što od njega zaposlenik naručuje potrebne lijekove. Sustav je osmišljen tako da se zaposlenik ulogira u njega i koristi sve njegove mogućnosti koje mu pomažu u poslovanju i koje su detaljnije opisane u daljnem tekstu.</w:t>
      </w:r>
    </w:p>
    <w:p w:rsidR="00FD6A70" w:rsidRDefault="00FD6A70" w:rsidP="00FD6A70">
      <w:pPr>
        <w:spacing w:line="360" w:lineRule="auto"/>
        <w:jc w:val="both"/>
        <w:rPr>
          <w:noProof/>
        </w:rPr>
      </w:pPr>
    </w:p>
    <w:p w:rsidR="00FD6A70" w:rsidRDefault="00FD6A70" w:rsidP="00FD6A70">
      <w:pPr>
        <w:spacing w:line="360" w:lineRule="auto"/>
        <w:jc w:val="both"/>
        <w:rPr>
          <w:noProof/>
        </w:rPr>
      </w:pPr>
    </w:p>
    <w:p w:rsidR="007F66F0" w:rsidRDefault="007F66F0" w:rsidP="00FD6A70">
      <w:pPr>
        <w:spacing w:line="360" w:lineRule="auto"/>
        <w:jc w:val="both"/>
        <w:rPr>
          <w:noProof/>
        </w:rPr>
      </w:pPr>
    </w:p>
    <w:p w:rsidR="007F66F0" w:rsidRDefault="007F66F0" w:rsidP="00FD6A70">
      <w:pPr>
        <w:spacing w:line="360" w:lineRule="auto"/>
        <w:jc w:val="both"/>
        <w:rPr>
          <w:noProof/>
        </w:rPr>
      </w:pPr>
    </w:p>
    <w:p w:rsidR="007F66F0" w:rsidRDefault="007F66F0" w:rsidP="00FD6A70">
      <w:pPr>
        <w:spacing w:line="360" w:lineRule="auto"/>
        <w:jc w:val="both"/>
        <w:rPr>
          <w:noProof/>
        </w:rPr>
      </w:pPr>
    </w:p>
    <w:p w:rsidR="007F66F0" w:rsidRDefault="007F66F0" w:rsidP="00FD6A70">
      <w:pPr>
        <w:spacing w:line="360" w:lineRule="auto"/>
        <w:jc w:val="both"/>
        <w:rPr>
          <w:noProof/>
        </w:rPr>
      </w:pPr>
    </w:p>
    <w:p w:rsidR="007F66F0" w:rsidRDefault="007F66F0" w:rsidP="00FD6A70">
      <w:pPr>
        <w:spacing w:line="360" w:lineRule="auto"/>
        <w:jc w:val="both"/>
        <w:rPr>
          <w:noProof/>
        </w:rPr>
      </w:pPr>
    </w:p>
    <w:p w:rsidR="007F66F0" w:rsidRPr="00C94FDF" w:rsidRDefault="007F66F0" w:rsidP="00FD6A70">
      <w:pPr>
        <w:spacing w:line="360" w:lineRule="auto"/>
        <w:jc w:val="both"/>
        <w:rPr>
          <w:noProof/>
        </w:rPr>
      </w:pPr>
    </w:p>
    <w:p w:rsidR="00FD6A70" w:rsidRDefault="00FD6A70" w:rsidP="00FD6A70"/>
    <w:p w:rsidR="00FD6A70" w:rsidRPr="00C94FDF" w:rsidRDefault="00FD6A70" w:rsidP="00FD6A70"/>
    <w:p w:rsidR="00FD6A70" w:rsidRDefault="007F66F0" w:rsidP="00FD6A70">
      <w:pPr>
        <w:pStyle w:val="Heading2"/>
        <w:rPr>
          <w:noProof/>
        </w:rPr>
      </w:pPr>
      <w:bookmarkStart w:id="17" w:name="_Toc385846953"/>
      <w:r>
        <w:rPr>
          <w:noProof/>
        </w:rPr>
        <w:lastRenderedPageBreak/>
        <w:t xml:space="preserve">2.6. </w:t>
      </w:r>
      <w:r w:rsidR="00FD6A70">
        <w:rPr>
          <w:noProof/>
        </w:rPr>
        <w:t>Dijagrami aktivnosti</w:t>
      </w:r>
      <w:bookmarkEnd w:id="17"/>
    </w:p>
    <w:p w:rsidR="00FD6A70" w:rsidRDefault="00FD6A70" w:rsidP="00FD6A70">
      <w:pPr>
        <w:spacing w:line="360" w:lineRule="auto"/>
        <w:jc w:val="both"/>
        <w:rPr>
          <w:noProof/>
        </w:rPr>
      </w:pPr>
    </w:p>
    <w:p w:rsidR="00FD6A70" w:rsidRDefault="00FD6A70" w:rsidP="00FD6A70">
      <w:pPr>
        <w:pStyle w:val="Heading3"/>
        <w:rPr>
          <w:noProof/>
        </w:rPr>
      </w:pPr>
      <w:bookmarkStart w:id="18" w:name="_Toc385846954"/>
      <w:r w:rsidRPr="005236F4">
        <w:rPr>
          <w:noProof/>
        </w:rPr>
        <w:t>Provjeriti zalihe</w:t>
      </w:r>
      <w:bookmarkEnd w:id="18"/>
    </w:p>
    <w:p w:rsidR="00FD6A70" w:rsidRPr="00C94FDF" w:rsidRDefault="00FD6A70" w:rsidP="00FD6A70"/>
    <w:p w:rsidR="00FD6A70" w:rsidRPr="005236F4" w:rsidRDefault="00FD6A70" w:rsidP="00FD6A70">
      <w:pPr>
        <w:spacing w:line="360" w:lineRule="auto"/>
        <w:jc w:val="both"/>
        <w:rPr>
          <w:noProof/>
        </w:rPr>
      </w:pPr>
      <w:r w:rsidRPr="005236F4">
        <w:rPr>
          <w:noProof/>
        </w:rPr>
        <w:t>Dijagram aktivnosti „Provjeriti zalihe“ prikazuje proces praćenja zaliha pojedinog lijeka. Prati se koliko određenog lijeka ima na zalihama te se ta količina smanjuju nakon izdavanja lijeka. Ostatak se nastavlja pratiti i kada dođe do ko</w:t>
      </w:r>
      <w:r>
        <w:rPr>
          <w:noProof/>
        </w:rPr>
        <w:t>l</w:t>
      </w:r>
      <w:r w:rsidRPr="005236F4">
        <w:rPr>
          <w:noProof/>
        </w:rPr>
        <w:t>ičine koja je označena kao granična, aplikacija javlja upozorenje i zaposlenik naručuje lijekove.</w:t>
      </w:r>
    </w:p>
    <w:p w:rsidR="00FD6A70" w:rsidRPr="005236F4" w:rsidRDefault="00FD6A70" w:rsidP="00FD6A70">
      <w:pPr>
        <w:spacing w:line="360" w:lineRule="auto"/>
        <w:jc w:val="both"/>
        <w:rPr>
          <w:noProof/>
        </w:rPr>
      </w:pPr>
      <w:r w:rsidRPr="005236F4">
        <w:rPr>
          <w:noProof/>
        </w:rPr>
        <w:drawing>
          <wp:inline distT="0" distB="0" distL="0" distR="0">
            <wp:extent cx="5760720" cy="2569210"/>
            <wp:effectExtent l="19050" t="0" r="0" b="0"/>
            <wp:docPr id="7" name="Picture 1" descr="Dijagram aktivnosti - Provjeriti zali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ovjeriti zalihe.png"/>
                    <pic:cNvPicPr/>
                  </pic:nvPicPr>
                  <pic:blipFill>
                    <a:blip r:embed="rId14" cstate="print"/>
                    <a:stretch>
                      <a:fillRect/>
                    </a:stretch>
                  </pic:blipFill>
                  <pic:spPr>
                    <a:xfrm>
                      <a:off x="0" y="0"/>
                      <a:ext cx="5760720" cy="2569210"/>
                    </a:xfrm>
                    <a:prstGeom prst="rect">
                      <a:avLst/>
                    </a:prstGeom>
                  </pic:spPr>
                </pic:pic>
              </a:graphicData>
            </a:graphic>
          </wp:inline>
        </w:drawing>
      </w:r>
    </w:p>
    <w:p w:rsidR="00FD6A70" w:rsidRDefault="00FD6A70" w:rsidP="00FD6A70">
      <w:pPr>
        <w:pStyle w:val="Heading3"/>
        <w:rPr>
          <w:noProof/>
        </w:rPr>
      </w:pPr>
      <w:bookmarkStart w:id="19" w:name="_Toc385846955"/>
      <w:r w:rsidRPr="005236F4">
        <w:rPr>
          <w:noProof/>
        </w:rPr>
        <w:t>Naručiti lijekove</w:t>
      </w:r>
      <w:bookmarkEnd w:id="19"/>
    </w:p>
    <w:p w:rsidR="00FD6A70" w:rsidRPr="00C94FDF" w:rsidRDefault="00FD6A70" w:rsidP="00FD6A70"/>
    <w:p w:rsidR="00FD6A70" w:rsidRPr="005236F4" w:rsidRDefault="00FD6A70" w:rsidP="00FD6A70">
      <w:pPr>
        <w:spacing w:line="360" w:lineRule="auto"/>
        <w:jc w:val="both"/>
        <w:rPr>
          <w:noProof/>
        </w:rPr>
      </w:pPr>
      <w:r w:rsidRPr="005236F4">
        <w:rPr>
          <w:noProof/>
        </w:rPr>
        <w:t>Dijagram aktivnosti „Naručiti lijekove“</w:t>
      </w:r>
      <w:r>
        <w:rPr>
          <w:noProof/>
        </w:rPr>
        <w:t xml:space="preserve"> </w:t>
      </w:r>
      <w:r w:rsidRPr="005236F4">
        <w:rPr>
          <w:noProof/>
        </w:rPr>
        <w:t xml:space="preserve">prikazuje postupak naručivanja određenih lijekova za koje smo, nakon upozorenja od aplikacije, utvrdili da nam nedostaju u zalihama te ih označili za naručivanje. Nakon kontaktiranja s dobavljačima moguće je odustati od pregovora pošto svako poduzeće ima lijek sa istim djelatnim tvarima, samo pod drugim nazivom, i možda nudi prihvatljivije cijene. </w:t>
      </w:r>
    </w:p>
    <w:p w:rsidR="00FD6A70" w:rsidRDefault="00FD6A70" w:rsidP="00FD6A70">
      <w:pPr>
        <w:spacing w:line="360" w:lineRule="auto"/>
        <w:jc w:val="both"/>
        <w:rPr>
          <w:noProof/>
        </w:rPr>
      </w:pPr>
      <w:r w:rsidRPr="005236F4">
        <w:rPr>
          <w:noProof/>
        </w:rPr>
        <w:lastRenderedPageBreak/>
        <w:drawing>
          <wp:inline distT="0" distB="0" distL="0" distR="0">
            <wp:extent cx="5760720" cy="2418080"/>
            <wp:effectExtent l="19050" t="0" r="0" b="0"/>
            <wp:docPr id="6" name="Picture 2" descr="naruciti ljek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ruciti ljekove.png"/>
                    <pic:cNvPicPr/>
                  </pic:nvPicPr>
                  <pic:blipFill>
                    <a:blip r:embed="rId15" cstate="print"/>
                    <a:stretch>
                      <a:fillRect/>
                    </a:stretch>
                  </pic:blipFill>
                  <pic:spPr>
                    <a:xfrm>
                      <a:off x="0" y="0"/>
                      <a:ext cx="5760720" cy="2418080"/>
                    </a:xfrm>
                    <a:prstGeom prst="rect">
                      <a:avLst/>
                    </a:prstGeom>
                  </pic:spPr>
                </pic:pic>
              </a:graphicData>
            </a:graphic>
          </wp:inline>
        </w:drawing>
      </w:r>
    </w:p>
    <w:p w:rsidR="00FD6A70" w:rsidRDefault="00FD6A70" w:rsidP="00FD6A70">
      <w:pPr>
        <w:pStyle w:val="Heading3"/>
        <w:rPr>
          <w:noProof/>
        </w:rPr>
      </w:pPr>
      <w:bookmarkStart w:id="20" w:name="_Toc385846956"/>
      <w:r w:rsidRPr="005236F4">
        <w:rPr>
          <w:noProof/>
        </w:rPr>
        <w:t>Zaprimiti ljekove</w:t>
      </w:r>
      <w:bookmarkEnd w:id="20"/>
    </w:p>
    <w:p w:rsidR="00FD6A70" w:rsidRPr="00C94FDF" w:rsidRDefault="00FD6A70" w:rsidP="00FD6A70"/>
    <w:p w:rsidR="00FD6A70" w:rsidRPr="005236F4" w:rsidRDefault="00FD6A70" w:rsidP="00FD6A70">
      <w:pPr>
        <w:spacing w:line="360" w:lineRule="auto"/>
        <w:jc w:val="both"/>
        <w:rPr>
          <w:noProof/>
        </w:rPr>
      </w:pPr>
      <w:r w:rsidRPr="005236F4">
        <w:rPr>
          <w:noProof/>
        </w:rPr>
        <w:t>Ovaj dijagram aktivnosti prikazuje proces preuzimanja lijekova i kontrole ukoliko narudžba nije ispravno dostavljena. U slulaju da je sve u redu, zaposlenik sprema ljekove na predviđeno mjesto.</w:t>
      </w:r>
    </w:p>
    <w:p w:rsidR="00FD6A70" w:rsidRPr="005236F4" w:rsidRDefault="00FD6A70" w:rsidP="00FD6A70">
      <w:pPr>
        <w:spacing w:line="360" w:lineRule="auto"/>
        <w:jc w:val="both"/>
        <w:rPr>
          <w:noProof/>
        </w:rPr>
      </w:pPr>
      <w:r w:rsidRPr="005236F4">
        <w:rPr>
          <w:noProof/>
        </w:rPr>
        <w:drawing>
          <wp:inline distT="0" distB="0" distL="0" distR="0">
            <wp:extent cx="5760720" cy="1167130"/>
            <wp:effectExtent l="19050" t="0" r="0" b="0"/>
            <wp:docPr id="5" name="Picture 3" descr="Dijagram aktivnosti - Zaprimiti lijek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Zaprimiti lijekove.png"/>
                    <pic:cNvPicPr/>
                  </pic:nvPicPr>
                  <pic:blipFill>
                    <a:blip r:embed="rId16" cstate="print"/>
                    <a:stretch>
                      <a:fillRect/>
                    </a:stretch>
                  </pic:blipFill>
                  <pic:spPr>
                    <a:xfrm>
                      <a:off x="0" y="0"/>
                      <a:ext cx="5760720" cy="1167130"/>
                    </a:xfrm>
                    <a:prstGeom prst="rect">
                      <a:avLst/>
                    </a:prstGeom>
                  </pic:spPr>
                </pic:pic>
              </a:graphicData>
            </a:graphic>
          </wp:inline>
        </w:drawing>
      </w:r>
    </w:p>
    <w:p w:rsidR="00FD6A70" w:rsidRDefault="00FD6A70" w:rsidP="00FD6A70">
      <w:pPr>
        <w:pStyle w:val="Heading3"/>
        <w:rPr>
          <w:noProof/>
        </w:rPr>
      </w:pPr>
      <w:bookmarkStart w:id="21" w:name="_Toc385846957"/>
      <w:r w:rsidRPr="005236F4">
        <w:rPr>
          <w:noProof/>
        </w:rPr>
        <w:t>Unijeti ljekove</w:t>
      </w:r>
      <w:bookmarkEnd w:id="21"/>
    </w:p>
    <w:p w:rsidR="00FD6A70" w:rsidRPr="00C94FDF" w:rsidRDefault="00FD6A70" w:rsidP="00FD6A70"/>
    <w:p w:rsidR="00FD6A70" w:rsidRPr="005236F4" w:rsidRDefault="00FD6A70" w:rsidP="00FD6A70">
      <w:pPr>
        <w:spacing w:line="360" w:lineRule="auto"/>
        <w:jc w:val="both"/>
        <w:rPr>
          <w:noProof/>
        </w:rPr>
      </w:pPr>
      <w:r w:rsidRPr="005236F4">
        <w:rPr>
          <w:noProof/>
        </w:rPr>
        <w:t>Ovim dijagramom aktivnosti se prikazuje proces unošenja lijeka u bazu aplikacije. Ako zaposlenik samo obnavlja zalihe, lijek se ažurira u sustavu i nastavlja se s praćenjem njegove količine. U slučaju da se unosi novi lijek, u aplikaciji zaposlenik mora kreirati novi unos lijeka u aplikaciji te kreirati novo praćenje zaliha za novi lijek.</w:t>
      </w:r>
    </w:p>
    <w:p w:rsidR="00FD6A70" w:rsidRPr="005236F4" w:rsidRDefault="00FD6A70" w:rsidP="00FD6A70">
      <w:pPr>
        <w:spacing w:line="360" w:lineRule="auto"/>
        <w:jc w:val="both"/>
      </w:pPr>
      <w:r w:rsidRPr="005236F4">
        <w:rPr>
          <w:noProof/>
        </w:rPr>
        <w:drawing>
          <wp:inline distT="0" distB="0" distL="0" distR="0">
            <wp:extent cx="5760720" cy="2075180"/>
            <wp:effectExtent l="19050" t="0" r="0" b="0"/>
            <wp:docPr id="1" name="Picture 0" descr="Dijagram aktivnosti - Unijeti lijek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ijeti lijekove.png"/>
                    <pic:cNvPicPr/>
                  </pic:nvPicPr>
                  <pic:blipFill>
                    <a:blip r:embed="rId17" cstate="print"/>
                    <a:stretch>
                      <a:fillRect/>
                    </a:stretch>
                  </pic:blipFill>
                  <pic:spPr>
                    <a:xfrm>
                      <a:off x="0" y="0"/>
                      <a:ext cx="5760720" cy="2075180"/>
                    </a:xfrm>
                    <a:prstGeom prst="rect">
                      <a:avLst/>
                    </a:prstGeom>
                  </pic:spPr>
                </pic:pic>
              </a:graphicData>
            </a:graphic>
          </wp:inline>
        </w:drawing>
      </w:r>
    </w:p>
    <w:p w:rsidR="00FD6A70" w:rsidRPr="005236F4" w:rsidRDefault="00FD6A70" w:rsidP="00FD6A70">
      <w:pPr>
        <w:spacing w:line="360" w:lineRule="auto"/>
        <w:jc w:val="both"/>
      </w:pPr>
    </w:p>
    <w:p w:rsidR="00FD6A70" w:rsidRDefault="00FD6A70" w:rsidP="00FD6A70">
      <w:pPr>
        <w:pStyle w:val="Heading3"/>
      </w:pPr>
      <w:bookmarkStart w:id="22" w:name="_Toc385846958"/>
      <w:r w:rsidRPr="005236F4">
        <w:t>Provjeriti zahtjev kupca</w:t>
      </w:r>
      <w:bookmarkEnd w:id="22"/>
    </w:p>
    <w:p w:rsidR="00FD6A70" w:rsidRPr="00C94FDF" w:rsidRDefault="00FD6A70" w:rsidP="00FD6A70"/>
    <w:p w:rsidR="00FD6A70" w:rsidRPr="005236F4" w:rsidRDefault="00FD6A70" w:rsidP="00FD6A70">
      <w:pPr>
        <w:spacing w:line="360" w:lineRule="auto"/>
        <w:jc w:val="both"/>
      </w:pPr>
      <w:r w:rsidRPr="005236F4">
        <w:t>Dijagram aktivnosti opisuje dolazak kupca u ljekarnu te nakon njegovog zahtjeva zaposlenik provjerava postoji li traženi lijek na zalihama. Ukoliko postoji, provjerava se ima li kupac osiguranje. Pretražuje se HZZO baza podataka te se na temelju rezultata pretrage računa cijena koja je manja u slučaju da kupac ima osiguranje.</w:t>
      </w:r>
    </w:p>
    <w:p w:rsidR="00FD6A70" w:rsidRPr="005236F4" w:rsidRDefault="00FD6A70" w:rsidP="00FD6A70">
      <w:pPr>
        <w:spacing w:line="360" w:lineRule="auto"/>
        <w:jc w:val="both"/>
      </w:pPr>
    </w:p>
    <w:p w:rsidR="00FD6A70" w:rsidRPr="005236F4" w:rsidRDefault="00FD6A70" w:rsidP="00FD6A70">
      <w:pPr>
        <w:spacing w:line="360" w:lineRule="auto"/>
        <w:jc w:val="both"/>
      </w:pPr>
      <w:r w:rsidRPr="005236F4">
        <w:rPr>
          <w:noProof/>
        </w:rPr>
        <w:drawing>
          <wp:inline distT="0" distB="0" distL="0" distR="0">
            <wp:extent cx="5760720" cy="3301365"/>
            <wp:effectExtent l="19050" t="0" r="0" b="0"/>
            <wp:docPr id="8" name="Picture 7" descr="provjeriti zahtjev ku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jeriti zahtjev kupca.png"/>
                    <pic:cNvPicPr/>
                  </pic:nvPicPr>
                  <pic:blipFill>
                    <a:blip r:embed="rId18" cstate="print"/>
                    <a:stretch>
                      <a:fillRect/>
                    </a:stretch>
                  </pic:blipFill>
                  <pic:spPr>
                    <a:xfrm>
                      <a:off x="0" y="0"/>
                      <a:ext cx="5760720" cy="3301365"/>
                    </a:xfrm>
                    <a:prstGeom prst="rect">
                      <a:avLst/>
                    </a:prstGeom>
                  </pic:spPr>
                </pic:pic>
              </a:graphicData>
            </a:graphic>
          </wp:inline>
        </w:drawing>
      </w:r>
    </w:p>
    <w:p w:rsidR="004C399D" w:rsidRDefault="004C399D" w:rsidP="00FD6A70">
      <w:pPr>
        <w:pStyle w:val="Heading3"/>
      </w:pPr>
      <w:bookmarkStart w:id="23" w:name="_Toc385846959"/>
    </w:p>
    <w:p w:rsidR="004C399D" w:rsidRDefault="004C399D" w:rsidP="00FD6A70">
      <w:pPr>
        <w:pStyle w:val="Heading3"/>
      </w:pPr>
    </w:p>
    <w:p w:rsidR="00FD6A70" w:rsidRDefault="00FD6A70" w:rsidP="00FD6A70">
      <w:pPr>
        <w:pStyle w:val="Heading3"/>
      </w:pPr>
      <w:r w:rsidRPr="005236F4">
        <w:t>Izdati ljekove</w:t>
      </w:r>
      <w:bookmarkEnd w:id="23"/>
    </w:p>
    <w:p w:rsidR="00FD6A70" w:rsidRPr="00C94FDF" w:rsidRDefault="00FD6A70" w:rsidP="00FD6A70"/>
    <w:p w:rsidR="00FD6A70" w:rsidRPr="005236F4" w:rsidRDefault="00FD6A70" w:rsidP="00FD6A70">
      <w:pPr>
        <w:spacing w:line="360" w:lineRule="auto"/>
        <w:jc w:val="both"/>
      </w:pPr>
      <w:r w:rsidRPr="005236F4">
        <w:t>Dijagram aktivnosti „Izdati lijekove“ opisuje preuzimanje lijekova od strane kupca i ažuriranje u HZZO bazi podataka ako su lijekovi bili na recept te se tako u njihovoj bazi bilježi preuzimanje ljekova.</w:t>
      </w:r>
    </w:p>
    <w:p w:rsidR="00FD6A70" w:rsidRPr="005236F4" w:rsidRDefault="00FD6A70" w:rsidP="00FD6A70">
      <w:pPr>
        <w:spacing w:line="360" w:lineRule="auto"/>
        <w:jc w:val="both"/>
      </w:pPr>
    </w:p>
    <w:p w:rsidR="00FD6A70" w:rsidRPr="005236F4" w:rsidRDefault="00FD6A70" w:rsidP="00FD6A70">
      <w:pPr>
        <w:spacing w:line="360" w:lineRule="auto"/>
        <w:jc w:val="both"/>
      </w:pPr>
      <w:r w:rsidRPr="005236F4">
        <w:rPr>
          <w:noProof/>
        </w:rPr>
        <w:lastRenderedPageBreak/>
        <w:drawing>
          <wp:inline distT="0" distB="0" distL="0" distR="0">
            <wp:extent cx="5760720" cy="2511425"/>
            <wp:effectExtent l="19050" t="0" r="0" b="0"/>
            <wp:docPr id="9" name="Picture 8" descr="Izdati ljek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dati ljekove.png"/>
                    <pic:cNvPicPr/>
                  </pic:nvPicPr>
                  <pic:blipFill>
                    <a:blip r:embed="rId19" cstate="print"/>
                    <a:stretch>
                      <a:fillRect/>
                    </a:stretch>
                  </pic:blipFill>
                  <pic:spPr>
                    <a:xfrm>
                      <a:off x="0" y="0"/>
                      <a:ext cx="5760720" cy="2511425"/>
                    </a:xfrm>
                    <a:prstGeom prst="rect">
                      <a:avLst/>
                    </a:prstGeom>
                  </pic:spPr>
                </pic:pic>
              </a:graphicData>
            </a:graphic>
          </wp:inline>
        </w:drawing>
      </w:r>
    </w:p>
    <w:p w:rsidR="00FD6A70" w:rsidRPr="00FD6A70" w:rsidRDefault="00FD6A70" w:rsidP="00FD6A70">
      <w:pPr>
        <w:spacing w:line="360" w:lineRule="auto"/>
      </w:pPr>
    </w:p>
    <w:sectPr w:rsidR="00FD6A70" w:rsidRPr="00FD6A70" w:rsidSect="005E056F">
      <w:headerReference w:type="default" r:id="rId20"/>
      <w:footerReference w:type="default" r:id="rId21"/>
      <w:pgSz w:w="11906" w:h="16838"/>
      <w:pgMar w:top="851" w:right="1134" w:bottom="1701"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4CB" w:rsidRDefault="009F74CB">
      <w:r>
        <w:separator/>
      </w:r>
    </w:p>
  </w:endnote>
  <w:endnote w:type="continuationSeparator" w:id="0">
    <w:p w:rsidR="009F74CB" w:rsidRDefault="009F74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7D0222" w:rsidP="00617148">
    <w:pPr>
      <w:pStyle w:val="Footer"/>
      <w:jc w:val="center"/>
    </w:pPr>
    <w:r>
      <w:rPr>
        <w:rStyle w:val="PageNumber"/>
      </w:rPr>
      <w:fldChar w:fldCharType="begin"/>
    </w:r>
    <w:r w:rsidR="00292EAA">
      <w:rPr>
        <w:rStyle w:val="PageNumber"/>
      </w:rPr>
      <w:instrText xml:space="preserve"> PAGE </w:instrText>
    </w:r>
    <w:r>
      <w:rPr>
        <w:rStyle w:val="PageNumber"/>
      </w:rPr>
      <w:fldChar w:fldCharType="separate"/>
    </w:r>
    <w:r w:rsidR="004C399D">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7D0222" w:rsidP="00617148">
    <w:pPr>
      <w:pStyle w:val="Footer"/>
      <w:jc w:val="center"/>
    </w:pPr>
    <w:r>
      <w:rPr>
        <w:rStyle w:val="PageNumber"/>
      </w:rPr>
      <w:fldChar w:fldCharType="begin"/>
    </w:r>
    <w:r w:rsidR="00292EAA">
      <w:rPr>
        <w:rStyle w:val="PageNumber"/>
      </w:rPr>
      <w:instrText xml:space="preserve"> PAGE </w:instrText>
    </w:r>
    <w:r>
      <w:rPr>
        <w:rStyle w:val="PageNumber"/>
      </w:rPr>
      <w:fldChar w:fldCharType="separate"/>
    </w:r>
    <w:r w:rsidR="004C399D">
      <w:rPr>
        <w:rStyle w:val="PageNumber"/>
        <w:noProof/>
      </w:rPr>
      <w:t>8</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4CB" w:rsidRDefault="009F74CB">
      <w:r>
        <w:separator/>
      </w:r>
    </w:p>
  </w:footnote>
  <w:footnote w:type="continuationSeparator" w:id="0">
    <w:p w:rsidR="009F74CB" w:rsidRDefault="009F74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292E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292E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8144E"/>
    <w:multiLevelType w:val="multilevel"/>
    <w:tmpl w:val="041A001D"/>
    <w:numStyleLink w:val="Natuknicerimskibrojevi"/>
  </w:abstractNum>
  <w:abstractNum w:abstractNumId="11">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2">
    <w:nsid w:val="0F526524"/>
    <w:multiLevelType w:val="multilevel"/>
    <w:tmpl w:val="2392DF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nsid w:val="0F8A4F10"/>
    <w:multiLevelType w:val="hybridMultilevel"/>
    <w:tmpl w:val="A30ECC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18094FE7"/>
    <w:multiLevelType w:val="multilevel"/>
    <w:tmpl w:val="041A001D"/>
    <w:numStyleLink w:val="Natuknice"/>
  </w:abstractNum>
  <w:abstractNum w:abstractNumId="16">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A016B7A"/>
    <w:multiLevelType w:val="multilevel"/>
    <w:tmpl w:val="AC12DC8C"/>
    <w:numStyleLink w:val="Literatura"/>
  </w:abstractNum>
  <w:abstractNum w:abstractNumId="18">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D0C1968"/>
    <w:multiLevelType w:val="multilevel"/>
    <w:tmpl w:val="041A001D"/>
    <w:numStyleLink w:val="Natuknice"/>
  </w:abstractNum>
  <w:abstractNum w:abstractNumId="20">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38C355B"/>
    <w:multiLevelType w:val="multilevel"/>
    <w:tmpl w:val="041A001D"/>
    <w:numStyleLink w:val="Natuknice"/>
  </w:abstractNum>
  <w:abstractNum w:abstractNumId="22">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7055468"/>
    <w:multiLevelType w:val="multilevel"/>
    <w:tmpl w:val="041A001D"/>
    <w:numStyleLink w:val="Natuknice"/>
  </w:abstractNum>
  <w:num w:numId="1">
    <w:abstractNumId w:val="14"/>
  </w:num>
  <w:num w:numId="2">
    <w:abstractNumId w:val="22"/>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3"/>
  </w:num>
  <w:num w:numId="16">
    <w:abstractNumId w:val="19"/>
  </w:num>
  <w:num w:numId="17">
    <w:abstractNumId w:val="16"/>
  </w:num>
  <w:num w:numId="18">
    <w:abstractNumId w:val="10"/>
  </w:num>
  <w:num w:numId="19">
    <w:abstractNumId w:val="15"/>
  </w:num>
  <w:num w:numId="20">
    <w:abstractNumId w:val="21"/>
  </w:num>
  <w:num w:numId="21">
    <w:abstractNumId w:val="20"/>
  </w:num>
  <w:num w:numId="22">
    <w:abstractNumId w:val="17"/>
  </w:num>
  <w:num w:numId="23">
    <w:abstractNumId w:val="12"/>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08"/>
  <w:hyphenationZone w:val="425"/>
  <w:characterSpacingControl w:val="doNotCompress"/>
  <w:footnotePr>
    <w:footnote w:id="-1"/>
    <w:footnote w:id="0"/>
  </w:footnotePr>
  <w:endnotePr>
    <w:endnote w:id="-1"/>
    <w:endnote w:id="0"/>
  </w:endnotePr>
  <w:compat/>
  <w:rsids>
    <w:rsidRoot w:val="008C25D0"/>
    <w:rsid w:val="00051E4E"/>
    <w:rsid w:val="00057E0C"/>
    <w:rsid w:val="0006193C"/>
    <w:rsid w:val="000944A5"/>
    <w:rsid w:val="00096A85"/>
    <w:rsid w:val="000A08DE"/>
    <w:rsid w:val="000A1A73"/>
    <w:rsid w:val="000B22B8"/>
    <w:rsid w:val="000B4FA2"/>
    <w:rsid w:val="000C1D27"/>
    <w:rsid w:val="000D43E5"/>
    <w:rsid w:val="00114762"/>
    <w:rsid w:val="00122249"/>
    <w:rsid w:val="00137C5E"/>
    <w:rsid w:val="00167E81"/>
    <w:rsid w:val="00194ABB"/>
    <w:rsid w:val="001A39AE"/>
    <w:rsid w:val="001F1AC3"/>
    <w:rsid w:val="002046E0"/>
    <w:rsid w:val="00243926"/>
    <w:rsid w:val="00251D1A"/>
    <w:rsid w:val="00255371"/>
    <w:rsid w:val="00283EB0"/>
    <w:rsid w:val="00292EAA"/>
    <w:rsid w:val="002B4B7E"/>
    <w:rsid w:val="002C779D"/>
    <w:rsid w:val="002E12D7"/>
    <w:rsid w:val="002E723E"/>
    <w:rsid w:val="002F16A8"/>
    <w:rsid w:val="00303177"/>
    <w:rsid w:val="00337503"/>
    <w:rsid w:val="00345417"/>
    <w:rsid w:val="003468F5"/>
    <w:rsid w:val="00375050"/>
    <w:rsid w:val="003A1A88"/>
    <w:rsid w:val="003A2982"/>
    <w:rsid w:val="004163E5"/>
    <w:rsid w:val="00437740"/>
    <w:rsid w:val="00441C6A"/>
    <w:rsid w:val="00467BE2"/>
    <w:rsid w:val="004700D0"/>
    <w:rsid w:val="00475D9D"/>
    <w:rsid w:val="00482058"/>
    <w:rsid w:val="00482223"/>
    <w:rsid w:val="00486447"/>
    <w:rsid w:val="00496C58"/>
    <w:rsid w:val="004B0A7D"/>
    <w:rsid w:val="004C0321"/>
    <w:rsid w:val="004C399D"/>
    <w:rsid w:val="004C44B0"/>
    <w:rsid w:val="004C7299"/>
    <w:rsid w:val="005002FA"/>
    <w:rsid w:val="00507CF7"/>
    <w:rsid w:val="0053493B"/>
    <w:rsid w:val="00544F91"/>
    <w:rsid w:val="005A017C"/>
    <w:rsid w:val="005B7E4E"/>
    <w:rsid w:val="005C37B3"/>
    <w:rsid w:val="005E056F"/>
    <w:rsid w:val="00607249"/>
    <w:rsid w:val="00611F8A"/>
    <w:rsid w:val="00617148"/>
    <w:rsid w:val="0062246B"/>
    <w:rsid w:val="00623638"/>
    <w:rsid w:val="0067406A"/>
    <w:rsid w:val="006740E1"/>
    <w:rsid w:val="00680404"/>
    <w:rsid w:val="006A677F"/>
    <w:rsid w:val="006B12B3"/>
    <w:rsid w:val="006D1C11"/>
    <w:rsid w:val="006D4732"/>
    <w:rsid w:val="00701881"/>
    <w:rsid w:val="0070285E"/>
    <w:rsid w:val="0071511C"/>
    <w:rsid w:val="00717285"/>
    <w:rsid w:val="00726EDD"/>
    <w:rsid w:val="00745EC7"/>
    <w:rsid w:val="00765AD7"/>
    <w:rsid w:val="0078291F"/>
    <w:rsid w:val="007954B6"/>
    <w:rsid w:val="007A3784"/>
    <w:rsid w:val="007B0463"/>
    <w:rsid w:val="007D0222"/>
    <w:rsid w:val="007D2372"/>
    <w:rsid w:val="007F041B"/>
    <w:rsid w:val="007F0870"/>
    <w:rsid w:val="007F66F0"/>
    <w:rsid w:val="00803FF0"/>
    <w:rsid w:val="00807EBA"/>
    <w:rsid w:val="008243D2"/>
    <w:rsid w:val="0085540E"/>
    <w:rsid w:val="00857045"/>
    <w:rsid w:val="00865B30"/>
    <w:rsid w:val="008B7D55"/>
    <w:rsid w:val="008C25D0"/>
    <w:rsid w:val="008F4E51"/>
    <w:rsid w:val="008F6680"/>
    <w:rsid w:val="008F7E87"/>
    <w:rsid w:val="00906178"/>
    <w:rsid w:val="00924BD7"/>
    <w:rsid w:val="00957D45"/>
    <w:rsid w:val="00971774"/>
    <w:rsid w:val="00973DCC"/>
    <w:rsid w:val="00975118"/>
    <w:rsid w:val="009B6ED1"/>
    <w:rsid w:val="009C0AB9"/>
    <w:rsid w:val="009F74CB"/>
    <w:rsid w:val="00A1386C"/>
    <w:rsid w:val="00A20EFB"/>
    <w:rsid w:val="00A32AA6"/>
    <w:rsid w:val="00A73C8A"/>
    <w:rsid w:val="00AA1A43"/>
    <w:rsid w:val="00AC28F8"/>
    <w:rsid w:val="00AD4E9A"/>
    <w:rsid w:val="00AE76F2"/>
    <w:rsid w:val="00AF36B6"/>
    <w:rsid w:val="00AF64EF"/>
    <w:rsid w:val="00B662EF"/>
    <w:rsid w:val="00B725A4"/>
    <w:rsid w:val="00BB31DC"/>
    <w:rsid w:val="00BC7347"/>
    <w:rsid w:val="00BD5D0C"/>
    <w:rsid w:val="00C02BB4"/>
    <w:rsid w:val="00C15E05"/>
    <w:rsid w:val="00C24244"/>
    <w:rsid w:val="00C5679A"/>
    <w:rsid w:val="00C76CD9"/>
    <w:rsid w:val="00CA7FB4"/>
    <w:rsid w:val="00CC096B"/>
    <w:rsid w:val="00CF2D98"/>
    <w:rsid w:val="00CF7E2F"/>
    <w:rsid w:val="00D37E76"/>
    <w:rsid w:val="00D76E3C"/>
    <w:rsid w:val="00D85D7F"/>
    <w:rsid w:val="00DA1C3C"/>
    <w:rsid w:val="00DB2AB0"/>
    <w:rsid w:val="00DB58FA"/>
    <w:rsid w:val="00DB64AE"/>
    <w:rsid w:val="00DC5966"/>
    <w:rsid w:val="00DD2AC3"/>
    <w:rsid w:val="00DE3CE4"/>
    <w:rsid w:val="00E06D29"/>
    <w:rsid w:val="00E145AB"/>
    <w:rsid w:val="00E33625"/>
    <w:rsid w:val="00E966C2"/>
    <w:rsid w:val="00EB0CE7"/>
    <w:rsid w:val="00EC6978"/>
    <w:rsid w:val="00F07A14"/>
    <w:rsid w:val="00F23B12"/>
    <w:rsid w:val="00F27E02"/>
    <w:rsid w:val="00F94C5C"/>
    <w:rsid w:val="00F97B7D"/>
    <w:rsid w:val="00FA650F"/>
    <w:rsid w:val="00FD6A70"/>
    <w:rsid w:val="00FE1C80"/>
    <w:rsid w:val="00FF2AD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C11"/>
    <w:rPr>
      <w:sz w:val="24"/>
      <w:szCs w:val="24"/>
    </w:rPr>
  </w:style>
  <w:style w:type="paragraph" w:styleId="Heading1">
    <w:name w:val="heading 1"/>
    <w:basedOn w:val="Normal"/>
    <w:next w:val="Normal"/>
    <w:qFormat/>
    <w:rsid w:val="008C25D0"/>
    <w:pPr>
      <w:keepNext/>
      <w:jc w:val="center"/>
      <w:outlineLvl w:val="0"/>
    </w:pPr>
    <w:rPr>
      <w:rFonts w:ascii="Arial" w:hAnsi="Arial"/>
      <w:b/>
      <w:bCs/>
      <w:sz w:val="32"/>
    </w:rPr>
  </w:style>
  <w:style w:type="paragraph" w:styleId="Heading2">
    <w:name w:val="heading 2"/>
    <w:basedOn w:val="Normal"/>
    <w:next w:val="Normal"/>
    <w:qFormat/>
    <w:rsid w:val="000C1D27"/>
    <w:pPr>
      <w:keepNext/>
      <w:outlineLvl w:val="1"/>
    </w:pPr>
    <w:rPr>
      <w:rFonts w:ascii="Arial" w:hAnsi="Arial"/>
      <w:b/>
      <w:bCs/>
      <w:sz w:val="28"/>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semiHidden/>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basedOn w:val="DefaultParagraphFont"/>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basedOn w:val="DefaultParagraphFont"/>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basedOn w:val="DefaultParagraphFont"/>
    <w:semiHidden/>
    <w:rsid w:val="004C7299"/>
    <w:rPr>
      <w:i/>
      <w:iCs/>
    </w:rPr>
  </w:style>
  <w:style w:type="character" w:styleId="HTMLCode">
    <w:name w:val="HTML Code"/>
    <w:basedOn w:val="DefaultParagraphFont"/>
    <w:semiHidden/>
    <w:rsid w:val="004C7299"/>
    <w:rPr>
      <w:rFonts w:ascii="Courier New" w:hAnsi="Courier New" w:cs="Courier New"/>
      <w:sz w:val="20"/>
      <w:szCs w:val="20"/>
    </w:rPr>
  </w:style>
  <w:style w:type="character" w:styleId="HTMLDefinition">
    <w:name w:val="HTML Definition"/>
    <w:basedOn w:val="DefaultParagraphFont"/>
    <w:semiHidden/>
    <w:rsid w:val="004C7299"/>
    <w:rPr>
      <w:i/>
      <w:iCs/>
    </w:rPr>
  </w:style>
  <w:style w:type="character" w:styleId="HTMLKeyboard">
    <w:name w:val="HTML Keyboard"/>
    <w:basedOn w:val="DefaultParagraphFont"/>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basedOn w:val="DefaultParagraphFont"/>
    <w:semiHidden/>
    <w:rsid w:val="004C7299"/>
    <w:rPr>
      <w:rFonts w:ascii="Courier New" w:hAnsi="Courier New" w:cs="Courier New"/>
    </w:rPr>
  </w:style>
  <w:style w:type="character" w:styleId="HTMLTypewriter">
    <w:name w:val="HTML Typewriter"/>
    <w:basedOn w:val="DefaultParagraphFont"/>
    <w:semiHidden/>
    <w:rsid w:val="004C7299"/>
    <w:rPr>
      <w:rFonts w:ascii="Courier New" w:hAnsi="Courier New" w:cs="Courier New"/>
      <w:sz w:val="20"/>
      <w:szCs w:val="20"/>
    </w:rPr>
  </w:style>
  <w:style w:type="character" w:styleId="HTMLVariable">
    <w:name w:val="HTML Variable"/>
    <w:basedOn w:val="DefaultParagraphFont"/>
    <w:semiHidden/>
    <w:rsid w:val="004C7299"/>
    <w:rPr>
      <w:i/>
      <w:iCs/>
    </w:rPr>
  </w:style>
  <w:style w:type="character" w:styleId="Hyperlink">
    <w:name w:val="Hyperlink"/>
    <w:basedOn w:val="DefaultParagraphFont"/>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basedOn w:val="DefaultParagraphFont"/>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basedOn w:val="DefaultParagraphFont"/>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7"/>
      </w:numPr>
    </w:pPr>
  </w:style>
  <w:style w:type="paragraph" w:customStyle="1" w:styleId="Tekstreference">
    <w:name w:val="Tekst reference"/>
    <w:basedOn w:val="Normal"/>
    <w:rsid w:val="00122249"/>
    <w:pPr>
      <w:numPr>
        <w:numId w:val="22"/>
      </w:numPr>
      <w:spacing w:before="120" w:line="360" w:lineRule="auto"/>
    </w:pPr>
  </w:style>
  <w:style w:type="numbering" w:customStyle="1" w:styleId="Literatura">
    <w:name w:val="Literatura"/>
    <w:basedOn w:val="NoList"/>
    <w:rsid w:val="00B725A4"/>
    <w:pPr>
      <w:numPr>
        <w:numId w:val="21"/>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basedOn w:val="DefaultParagraphFont"/>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
    <w:name w:val="Tekst fusnote"/>
    <w:basedOn w:val="FootnoteText"/>
    <w:link w:val="TekstfusnoteChar"/>
    <w:rsid w:val="00745EC7"/>
  </w:style>
  <w:style w:type="character" w:customStyle="1" w:styleId="FootnoteTextChar">
    <w:name w:val="Footnote Text Char"/>
    <w:basedOn w:val="DefaultParagraphFont"/>
    <w:link w:val="FootnoteText"/>
    <w:rsid w:val="00745EC7"/>
    <w:rPr>
      <w:lang w:val="hr-HR" w:eastAsia="hr-HR" w:bidi="ar-SA"/>
    </w:rPr>
  </w:style>
  <w:style w:type="character" w:customStyle="1" w:styleId="TekstfusnoteChar">
    <w:name w:val="Tekst fusnote Char"/>
    <w:basedOn w:val="FootnoteTextChar"/>
    <w:link w:val="Tekstfusnote"/>
    <w:rsid w:val="00745EC7"/>
  </w:style>
  <w:style w:type="paragraph" w:styleId="BalloonText">
    <w:name w:val="Balloon Text"/>
    <w:basedOn w:val="Normal"/>
    <w:link w:val="BalloonTextChar"/>
    <w:rsid w:val="008C25D0"/>
    <w:rPr>
      <w:rFonts w:ascii="Tahoma" w:hAnsi="Tahoma" w:cs="Tahoma"/>
      <w:sz w:val="16"/>
      <w:szCs w:val="16"/>
    </w:rPr>
  </w:style>
  <w:style w:type="character" w:customStyle="1" w:styleId="BalloonTextChar">
    <w:name w:val="Balloon Text Char"/>
    <w:basedOn w:val="DefaultParagraphFont"/>
    <w:link w:val="BalloonText"/>
    <w:rsid w:val="008C25D0"/>
    <w:rPr>
      <w:rFonts w:ascii="Tahoma" w:hAnsi="Tahoma" w:cs="Tahoma"/>
      <w:sz w:val="16"/>
      <w:szCs w:val="16"/>
    </w:rPr>
  </w:style>
  <w:style w:type="paragraph" w:styleId="TOCHeading">
    <w:name w:val="TOC Heading"/>
    <w:basedOn w:val="Heading1"/>
    <w:next w:val="Normal"/>
    <w:uiPriority w:val="39"/>
    <w:semiHidden/>
    <w:unhideWhenUsed/>
    <w:qFormat/>
    <w:rsid w:val="00283EB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frafajec@foi.h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kolaric@foi.h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lklancir@foi.h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21608B-0A39-43FF-ADE8-5F4D4A23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5</TotalTime>
  <Pages>11</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foi</Company>
  <LinksUpToDate>false</LinksUpToDate>
  <CharactersWithSpaces>9501</CharactersWithSpaces>
  <SharedDoc>false</SharedDoc>
  <HLinks>
    <vt:vector size="66" baseType="variant">
      <vt:variant>
        <vt:i4>1179708</vt:i4>
      </vt:variant>
      <vt:variant>
        <vt:i4>62</vt:i4>
      </vt:variant>
      <vt:variant>
        <vt:i4>0</vt:i4>
      </vt:variant>
      <vt:variant>
        <vt:i4>5</vt:i4>
      </vt:variant>
      <vt:variant>
        <vt:lpwstr/>
      </vt:variant>
      <vt:variant>
        <vt:lpwstr>_Toc201895687</vt:lpwstr>
      </vt:variant>
      <vt:variant>
        <vt:i4>1179708</vt:i4>
      </vt:variant>
      <vt:variant>
        <vt:i4>56</vt:i4>
      </vt:variant>
      <vt:variant>
        <vt:i4>0</vt:i4>
      </vt:variant>
      <vt:variant>
        <vt:i4>5</vt:i4>
      </vt:variant>
      <vt:variant>
        <vt:lpwstr/>
      </vt:variant>
      <vt:variant>
        <vt:lpwstr>_Toc201895686</vt:lpwstr>
      </vt:variant>
      <vt:variant>
        <vt:i4>1179708</vt:i4>
      </vt:variant>
      <vt:variant>
        <vt:i4>50</vt:i4>
      </vt:variant>
      <vt:variant>
        <vt:i4>0</vt:i4>
      </vt:variant>
      <vt:variant>
        <vt:i4>5</vt:i4>
      </vt:variant>
      <vt:variant>
        <vt:lpwstr/>
      </vt:variant>
      <vt:variant>
        <vt:lpwstr>_Toc201895685</vt:lpwstr>
      </vt:variant>
      <vt:variant>
        <vt:i4>1179708</vt:i4>
      </vt:variant>
      <vt:variant>
        <vt:i4>44</vt:i4>
      </vt:variant>
      <vt:variant>
        <vt:i4>0</vt:i4>
      </vt:variant>
      <vt:variant>
        <vt:i4>5</vt:i4>
      </vt:variant>
      <vt:variant>
        <vt:lpwstr/>
      </vt:variant>
      <vt:variant>
        <vt:lpwstr>_Toc201895684</vt:lpwstr>
      </vt:variant>
      <vt:variant>
        <vt:i4>1179708</vt:i4>
      </vt:variant>
      <vt:variant>
        <vt:i4>38</vt:i4>
      </vt:variant>
      <vt:variant>
        <vt:i4>0</vt:i4>
      </vt:variant>
      <vt:variant>
        <vt:i4>5</vt:i4>
      </vt:variant>
      <vt:variant>
        <vt:lpwstr/>
      </vt:variant>
      <vt:variant>
        <vt:lpwstr>_Toc201895683</vt:lpwstr>
      </vt:variant>
      <vt:variant>
        <vt:i4>1179708</vt:i4>
      </vt:variant>
      <vt:variant>
        <vt:i4>32</vt:i4>
      </vt:variant>
      <vt:variant>
        <vt:i4>0</vt:i4>
      </vt:variant>
      <vt:variant>
        <vt:i4>5</vt:i4>
      </vt:variant>
      <vt:variant>
        <vt:lpwstr/>
      </vt:variant>
      <vt:variant>
        <vt:lpwstr>_Toc201895682</vt:lpwstr>
      </vt:variant>
      <vt:variant>
        <vt:i4>1179708</vt:i4>
      </vt:variant>
      <vt:variant>
        <vt:i4>26</vt:i4>
      </vt:variant>
      <vt:variant>
        <vt:i4>0</vt:i4>
      </vt:variant>
      <vt:variant>
        <vt:i4>5</vt:i4>
      </vt:variant>
      <vt:variant>
        <vt:lpwstr/>
      </vt:variant>
      <vt:variant>
        <vt:lpwstr>_Toc201895681</vt:lpwstr>
      </vt:variant>
      <vt:variant>
        <vt:i4>1179708</vt:i4>
      </vt:variant>
      <vt:variant>
        <vt:i4>20</vt:i4>
      </vt:variant>
      <vt:variant>
        <vt:i4>0</vt:i4>
      </vt:variant>
      <vt:variant>
        <vt:i4>5</vt:i4>
      </vt:variant>
      <vt:variant>
        <vt:lpwstr/>
      </vt:variant>
      <vt:variant>
        <vt:lpwstr>_Toc201895680</vt:lpwstr>
      </vt:variant>
      <vt:variant>
        <vt:i4>1900604</vt:i4>
      </vt:variant>
      <vt:variant>
        <vt:i4>14</vt:i4>
      </vt:variant>
      <vt:variant>
        <vt:i4>0</vt:i4>
      </vt:variant>
      <vt:variant>
        <vt:i4>5</vt:i4>
      </vt:variant>
      <vt:variant>
        <vt:lpwstr/>
      </vt:variant>
      <vt:variant>
        <vt:lpwstr>_Toc201895679</vt:lpwstr>
      </vt:variant>
      <vt:variant>
        <vt:i4>1900604</vt:i4>
      </vt:variant>
      <vt:variant>
        <vt:i4>8</vt:i4>
      </vt:variant>
      <vt:variant>
        <vt:i4>0</vt:i4>
      </vt:variant>
      <vt:variant>
        <vt:i4>5</vt:i4>
      </vt:variant>
      <vt:variant>
        <vt:lpwstr/>
      </vt:variant>
      <vt:variant>
        <vt:lpwstr>_Toc201895678</vt:lpwstr>
      </vt:variant>
      <vt:variant>
        <vt:i4>1900604</vt:i4>
      </vt:variant>
      <vt:variant>
        <vt:i4>2</vt:i4>
      </vt:variant>
      <vt:variant>
        <vt:i4>0</vt:i4>
      </vt:variant>
      <vt:variant>
        <vt:i4>5</vt:i4>
      </vt:variant>
      <vt:variant>
        <vt:lpwstr/>
      </vt:variant>
      <vt:variant>
        <vt:lpwstr>_Toc201895677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Ivana</dc:creator>
  <cp:lastModifiedBy>ADMIN</cp:lastModifiedBy>
  <cp:revision>4</cp:revision>
  <cp:lastPrinted>2007-12-10T08:21:00Z</cp:lastPrinted>
  <dcterms:created xsi:type="dcterms:W3CDTF">2014-04-21T10:32:00Z</dcterms:created>
  <dcterms:modified xsi:type="dcterms:W3CDTF">2014-04-21T10:36:00Z</dcterms:modified>
</cp:coreProperties>
</file>